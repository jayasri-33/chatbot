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117A7" w14:textId="150E1EE1" w:rsidR="00151B97" w:rsidRDefault="006B364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2C13E" wp14:editId="2C5065BC">
                <wp:simplePos x="0" y="0"/>
                <wp:positionH relativeFrom="column">
                  <wp:posOffset>-168275</wp:posOffset>
                </wp:positionH>
                <wp:positionV relativeFrom="paragraph">
                  <wp:posOffset>419100</wp:posOffset>
                </wp:positionV>
                <wp:extent cx="45719" cy="45719"/>
                <wp:effectExtent l="0" t="0" r="12065" b="12065"/>
                <wp:wrapNone/>
                <wp:docPr id="186065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332E0" w14:textId="25081266" w:rsidR="006B3641" w:rsidRPr="006B3641" w:rsidRDefault="006B3641" w:rsidP="006B364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2C13E" id="Rectangle 1" o:spid="_x0000_s1026" style="position:absolute;margin-left:-13.25pt;margin-top:33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" fillcolor="#156082 [3204]" strokecolor="#030e13 [484]" strokeweight="1pt">
                <v:textbox>
                  <w:txbxContent>
                    <w:p w14:paraId="1BF332E0" w14:textId="25081266" w:rsidR="006B3641" w:rsidRPr="006B3641" w:rsidRDefault="006B3641" w:rsidP="006B364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00FA">
        <w:t>C Program</w:t>
      </w:r>
      <w:r w:rsidR="00264640">
        <w:t xml:space="preserve">s </w:t>
      </w:r>
    </w:p>
    <w:p w14:paraId="26F41185" w14:textId="59F487E4" w:rsidR="003D25A9" w:rsidRPr="006B3641" w:rsidRDefault="00DB4B5E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1)</w:t>
      </w:r>
      <w:r w:rsidR="00CD4838" w:rsidRPr="006B3641">
        <w:rPr>
          <w:b/>
          <w:bCs/>
          <w:color w:val="FFFFFF" w:themeColor="background1"/>
        </w:rPr>
        <w:t>Cricket World Cup Qualifier</w:t>
      </w:r>
      <w:r w:rsidR="00833DC3" w:rsidRPr="006B3641">
        <w:rPr>
          <w:b/>
          <w:bCs/>
          <w:color w:val="FFFFFF" w:themeColor="background1"/>
        </w:rPr>
        <w:t>:</w:t>
      </w:r>
    </w:p>
    <w:p w14:paraId="344BD99F" w14:textId="4B11ACFC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#include &lt;</w:t>
      </w:r>
      <w:proofErr w:type="spellStart"/>
      <w:r w:rsidRPr="00892663">
        <w:t>stdio.h</w:t>
      </w:r>
      <w:proofErr w:type="spellEnd"/>
      <w:r w:rsidRPr="00892663">
        <w:t>&gt;</w:t>
      </w:r>
    </w:p>
    <w:p w14:paraId="138E906D" w14:textId="1D1E771A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Int main(void) {</w:t>
      </w:r>
    </w:p>
    <w:p w14:paraId="50FCEAE2" w14:textId="41C55F17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Int x;</w:t>
      </w:r>
    </w:p>
    <w:p w14:paraId="4E83F16A" w14:textId="599B22F9" w:rsidR="006540FF" w:rsidRPr="00892663" w:rsidRDefault="006540FF" w:rsidP="00DB4B5E">
      <w:pPr>
        <w:pStyle w:val="ListBullet"/>
        <w:numPr>
          <w:ilvl w:val="0"/>
          <w:numId w:val="0"/>
        </w:numPr>
      </w:pPr>
      <w:proofErr w:type="spellStart"/>
      <w:r w:rsidRPr="00892663">
        <w:t>Scanf</w:t>
      </w:r>
      <w:proofErr w:type="spellEnd"/>
      <w:r w:rsidRPr="00892663">
        <w:t>(“%</w:t>
      </w:r>
      <w:proofErr w:type="spellStart"/>
      <w:r w:rsidRPr="00892663">
        <w:t>d</w:t>
      </w:r>
      <w:proofErr w:type="gramStart"/>
      <w:r w:rsidRPr="00892663">
        <w:t>”,&amp;</w:t>
      </w:r>
      <w:proofErr w:type="gramEnd"/>
      <w:r w:rsidRPr="00892663">
        <w:t>x</w:t>
      </w:r>
      <w:proofErr w:type="spellEnd"/>
      <w:r w:rsidRPr="00892663">
        <w:t>);</w:t>
      </w:r>
    </w:p>
    <w:p w14:paraId="15A730A1" w14:textId="7EFC4D1B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If(x&gt;=12)</w:t>
      </w:r>
    </w:p>
    <w:p w14:paraId="2D936CAA" w14:textId="12B32CC7" w:rsidR="006540FF" w:rsidRPr="00892663" w:rsidRDefault="006540FF" w:rsidP="00DB4B5E">
      <w:pPr>
        <w:pStyle w:val="ListBullet"/>
        <w:numPr>
          <w:ilvl w:val="0"/>
          <w:numId w:val="0"/>
        </w:numPr>
      </w:pPr>
      <w:proofErr w:type="spellStart"/>
      <w:r w:rsidRPr="00892663">
        <w:t>Printf</w:t>
      </w:r>
      <w:proofErr w:type="spellEnd"/>
      <w:r w:rsidRPr="00892663">
        <w:t>(“YES\n”);</w:t>
      </w:r>
    </w:p>
    <w:p w14:paraId="5748E705" w14:textId="2FCC24F8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Else</w:t>
      </w:r>
    </w:p>
    <w:p w14:paraId="2686BEDD" w14:textId="3925A681" w:rsidR="006540FF" w:rsidRPr="00892663" w:rsidRDefault="006540FF" w:rsidP="00DB4B5E">
      <w:pPr>
        <w:pStyle w:val="ListBullet"/>
        <w:numPr>
          <w:ilvl w:val="0"/>
          <w:numId w:val="0"/>
        </w:numPr>
      </w:pPr>
      <w:proofErr w:type="spellStart"/>
      <w:r w:rsidRPr="00892663">
        <w:t>Printf</w:t>
      </w:r>
      <w:proofErr w:type="spellEnd"/>
      <w:r w:rsidRPr="00892663">
        <w:t>(“NO\n”);</w:t>
      </w:r>
    </w:p>
    <w:p w14:paraId="44649FD2" w14:textId="070C003F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Return 0;</w:t>
      </w:r>
    </w:p>
    <w:p w14:paraId="2D3C9355" w14:textId="77777777" w:rsidR="006540FF" w:rsidRPr="00892663" w:rsidRDefault="006540FF" w:rsidP="00DB4B5E">
      <w:pPr>
        <w:pStyle w:val="ListBullet"/>
        <w:numPr>
          <w:ilvl w:val="0"/>
          <w:numId w:val="0"/>
        </w:numPr>
      </w:pPr>
      <w:r w:rsidRPr="00892663">
        <w:t>}</w:t>
      </w:r>
    </w:p>
    <w:p w14:paraId="10E91612" w14:textId="77777777" w:rsidR="00833DC3" w:rsidRDefault="00833DC3" w:rsidP="00DB4B5E">
      <w:pPr>
        <w:pStyle w:val="ListBullet"/>
        <w:numPr>
          <w:ilvl w:val="0"/>
          <w:numId w:val="0"/>
        </w:numPr>
      </w:pPr>
    </w:p>
    <w:p w14:paraId="7A9240D8" w14:textId="3C8D83FA" w:rsidR="00F605B2" w:rsidRPr="006B3641" w:rsidRDefault="006B3641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2</w:t>
      </w:r>
      <w:r w:rsidR="00AE110A" w:rsidRPr="006B3641">
        <w:rPr>
          <w:b/>
          <w:bCs/>
          <w:color w:val="FFFFFF" w:themeColor="background1"/>
        </w:rPr>
        <w:t>)</w:t>
      </w:r>
      <w:r w:rsidR="00F605B2" w:rsidRPr="006B3641">
        <w:rPr>
          <w:b/>
          <w:bCs/>
          <w:color w:val="FFFFFF" w:themeColor="background1"/>
        </w:rPr>
        <w:t>Lucky Seven</w:t>
      </w:r>
      <w:r w:rsidR="00AE110A" w:rsidRPr="006B3641">
        <w:rPr>
          <w:b/>
          <w:bCs/>
          <w:color w:val="FFFFFF" w:themeColor="background1"/>
        </w:rPr>
        <w:t>:</w:t>
      </w:r>
    </w:p>
    <w:p w14:paraId="383059F4" w14:textId="77777777" w:rsidR="00596A89" w:rsidRPr="00596A89" w:rsidRDefault="00596A89" w:rsidP="00DB4B5E">
      <w:pPr>
        <w:pStyle w:val="ListBullet"/>
        <w:numPr>
          <w:ilvl w:val="0"/>
          <w:numId w:val="0"/>
        </w:numPr>
      </w:pPr>
      <w:r w:rsidRPr="00596A89">
        <w:t>#include &lt;</w:t>
      </w:r>
      <w:proofErr w:type="spellStart"/>
      <w:r w:rsidRPr="00596A89">
        <w:t>stdio.h</w:t>
      </w:r>
      <w:proofErr w:type="spellEnd"/>
      <w:r w:rsidRPr="00596A89">
        <w:t>&gt;</w:t>
      </w:r>
    </w:p>
    <w:p w14:paraId="01F9C264" w14:textId="5D6EF253" w:rsidR="00596A89" w:rsidRPr="00596A89" w:rsidRDefault="00596A89" w:rsidP="00DB4B5E">
      <w:pPr>
        <w:pStyle w:val="ListBullet"/>
        <w:numPr>
          <w:ilvl w:val="0"/>
          <w:numId w:val="0"/>
        </w:numPr>
      </w:pPr>
      <w:r w:rsidRPr="00596A89">
        <w:t>Int main(void) {</w:t>
      </w:r>
    </w:p>
    <w:p w14:paraId="3C9F1702" w14:textId="30E7D8D3" w:rsidR="00596A89" w:rsidRPr="00596A89" w:rsidRDefault="00596A89" w:rsidP="00DB4B5E">
      <w:pPr>
        <w:pStyle w:val="ListBullet"/>
        <w:numPr>
          <w:ilvl w:val="0"/>
          <w:numId w:val="0"/>
        </w:numPr>
      </w:pPr>
      <w:r w:rsidRPr="00596A89">
        <w:t xml:space="preserve">Char </w:t>
      </w:r>
      <w:proofErr w:type="gramStart"/>
      <w:r w:rsidRPr="00596A89">
        <w:t>s[</w:t>
      </w:r>
      <w:proofErr w:type="gramEnd"/>
      <w:r w:rsidRPr="00596A89">
        <w:t>11];</w:t>
      </w:r>
    </w:p>
    <w:p w14:paraId="150D5068" w14:textId="3DCEE4AA" w:rsidR="00596A89" w:rsidRPr="00596A89" w:rsidRDefault="00596A89" w:rsidP="00DB4B5E">
      <w:pPr>
        <w:pStyle w:val="ListBullet"/>
        <w:numPr>
          <w:ilvl w:val="0"/>
          <w:numId w:val="0"/>
        </w:numPr>
      </w:pPr>
      <w:r w:rsidRPr="00596A89">
        <w:t xml:space="preserve"> </w:t>
      </w:r>
      <w:proofErr w:type="spellStart"/>
      <w:r w:rsidRPr="00596A89">
        <w:t>Scanf</w:t>
      </w:r>
      <w:proofErr w:type="spellEnd"/>
      <w:r w:rsidRPr="00596A89">
        <w:t>(“%</w:t>
      </w:r>
      <w:proofErr w:type="spellStart"/>
      <w:r w:rsidRPr="00596A89">
        <w:t>s</w:t>
      </w:r>
      <w:proofErr w:type="gramStart"/>
      <w:r w:rsidRPr="00596A89">
        <w:t>”,s</w:t>
      </w:r>
      <w:proofErr w:type="spellEnd"/>
      <w:proofErr w:type="gramEnd"/>
      <w:r w:rsidRPr="00596A89">
        <w:t>);</w:t>
      </w:r>
    </w:p>
    <w:p w14:paraId="352F6E33" w14:textId="0C40ECD1" w:rsidR="00596A89" w:rsidRPr="00596A89" w:rsidRDefault="00596A89" w:rsidP="00DB4B5E">
      <w:pPr>
        <w:pStyle w:val="ListBullet"/>
        <w:numPr>
          <w:ilvl w:val="0"/>
          <w:numId w:val="0"/>
        </w:numPr>
      </w:pPr>
      <w:proofErr w:type="spellStart"/>
      <w:r w:rsidRPr="00596A89">
        <w:t>Printf</w:t>
      </w:r>
      <w:proofErr w:type="spellEnd"/>
      <w:r w:rsidRPr="00596A89">
        <w:t>(“%</w:t>
      </w:r>
      <w:proofErr w:type="spellStart"/>
      <w:r w:rsidRPr="00596A89">
        <w:t>c</w:t>
      </w:r>
      <w:proofErr w:type="gramStart"/>
      <w:r w:rsidRPr="00596A89">
        <w:t>”,s</w:t>
      </w:r>
      <w:proofErr w:type="spellEnd"/>
      <w:proofErr w:type="gramEnd"/>
      <w:r w:rsidRPr="00596A89">
        <w:t>[6]);</w:t>
      </w:r>
    </w:p>
    <w:p w14:paraId="7AD6C11C" w14:textId="77777777" w:rsidR="00BB40E3" w:rsidRDefault="00596A89" w:rsidP="00DB4B5E">
      <w:pPr>
        <w:pStyle w:val="ListBullet"/>
        <w:numPr>
          <w:ilvl w:val="0"/>
          <w:numId w:val="0"/>
        </w:numPr>
      </w:pPr>
      <w:r w:rsidRPr="00596A89">
        <w:t>Return 0;</w:t>
      </w:r>
    </w:p>
    <w:p w14:paraId="70628E85" w14:textId="13D5597D" w:rsidR="00596A89" w:rsidRPr="00596A89" w:rsidRDefault="00596A89" w:rsidP="00DB4B5E">
      <w:pPr>
        <w:pStyle w:val="ListBullet"/>
        <w:numPr>
          <w:ilvl w:val="0"/>
          <w:numId w:val="0"/>
        </w:numPr>
      </w:pPr>
      <w:r w:rsidRPr="00596A89">
        <w:t>}</w:t>
      </w:r>
    </w:p>
    <w:p w14:paraId="100281AD" w14:textId="1E39909F" w:rsidR="00596A89" w:rsidRPr="006B3641" w:rsidRDefault="00106A85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3)</w:t>
      </w:r>
      <w:r w:rsidR="001F2AEE" w:rsidRPr="006B3641">
        <w:rPr>
          <w:b/>
          <w:bCs/>
          <w:color w:val="FFFFFF" w:themeColor="background1"/>
        </w:rPr>
        <w:t>Clear Day</w:t>
      </w:r>
    </w:p>
    <w:p w14:paraId="10F7CD87" w14:textId="77777777" w:rsidR="00F21F01" w:rsidRPr="001F2AEE" w:rsidRDefault="00F21F01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053B0741" w14:textId="77777777" w:rsidR="00ED4C29" w:rsidRDefault="00ED4C29" w:rsidP="00DB4B5E">
      <w:pPr>
        <w:pStyle w:val="ListBullet"/>
        <w:numPr>
          <w:ilvl w:val="0"/>
          <w:numId w:val="0"/>
        </w:numPr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426B9B6" w14:textId="6231434B" w:rsidR="00ED4C29" w:rsidRDefault="00ED4C29" w:rsidP="00DB4B5E">
      <w:pPr>
        <w:pStyle w:val="ListBullet"/>
        <w:numPr>
          <w:ilvl w:val="0"/>
          <w:numId w:val="0"/>
        </w:numPr>
      </w:pPr>
      <w:r>
        <w:t>Int main(void) {</w:t>
      </w:r>
    </w:p>
    <w:p w14:paraId="42AD8F73" w14:textId="7CA55E98" w:rsidR="00ED4C29" w:rsidRDefault="00ED4C29" w:rsidP="00DB4B5E">
      <w:pPr>
        <w:pStyle w:val="ListBullet"/>
        <w:numPr>
          <w:ilvl w:val="0"/>
          <w:numId w:val="0"/>
        </w:numPr>
      </w:pP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B7B3664" w14:textId="6FABCC18" w:rsidR="00ED4C29" w:rsidRDefault="00ED4C29" w:rsidP="00DB4B5E">
      <w:pPr>
        <w:pStyle w:val="ListBullet"/>
        <w:numPr>
          <w:ilvl w:val="0"/>
          <w:numId w:val="0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d”,&amp;x,&amp;y</w:t>
      </w:r>
      <w:proofErr w:type="spellEnd"/>
      <w:r>
        <w:t>);</w:t>
      </w:r>
    </w:p>
    <w:p w14:paraId="659040D7" w14:textId="41C890CB" w:rsidR="00ED4C29" w:rsidRDefault="00ED4C29" w:rsidP="00DB4B5E">
      <w:pPr>
        <w:pStyle w:val="ListBullet"/>
        <w:numPr>
          <w:ilvl w:val="0"/>
          <w:numId w:val="0"/>
        </w:numPr>
      </w:pPr>
      <w:r>
        <w:t>Int z=7-(</w:t>
      </w:r>
      <w:proofErr w:type="spellStart"/>
      <w:r>
        <w:t>x+y</w:t>
      </w:r>
      <w:proofErr w:type="spellEnd"/>
      <w:r>
        <w:t>);</w:t>
      </w:r>
    </w:p>
    <w:p w14:paraId="46122E2C" w14:textId="5D246173" w:rsidR="006C66DE" w:rsidRPr="00562A1F" w:rsidRDefault="00ED4C29" w:rsidP="00562A1F">
      <w:pPr>
        <w:pStyle w:val="ListBullet"/>
        <w:numPr>
          <w:ilvl w:val="0"/>
          <w:numId w:val="0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</w:p>
    <w:p w14:paraId="1E75A5C1" w14:textId="65D31D71" w:rsidR="00AE110A" w:rsidRDefault="00CF7D8D" w:rsidP="00DB4B5E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}</w:t>
      </w:r>
    </w:p>
    <w:p w14:paraId="587E6894" w14:textId="7CD5853C" w:rsidR="00CF7D8D" w:rsidRPr="006B3641" w:rsidRDefault="00BD7564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4)</w:t>
      </w:r>
      <w:r w:rsidR="00CF7D8D" w:rsidRPr="006B3641">
        <w:rPr>
          <w:b/>
          <w:bCs/>
          <w:color w:val="FFFFFF" w:themeColor="background1"/>
        </w:rPr>
        <w:t>Double Rent</w:t>
      </w:r>
      <w:r w:rsidRPr="006B3641">
        <w:rPr>
          <w:b/>
          <w:bCs/>
          <w:color w:val="FFFFFF" w:themeColor="background1"/>
        </w:rPr>
        <w:t>:</w:t>
      </w:r>
    </w:p>
    <w:p w14:paraId="665C84B9" w14:textId="77777777" w:rsidR="007D069E" w:rsidRDefault="00391B22" w:rsidP="00DB4B5E">
      <w:pPr>
        <w:pStyle w:val="ListBullet"/>
        <w:numPr>
          <w:ilvl w:val="0"/>
          <w:numId w:val="0"/>
        </w:numPr>
      </w:pPr>
      <w:r w:rsidRPr="00391B22">
        <w:t>#include &lt;</w:t>
      </w:r>
      <w:proofErr w:type="spellStart"/>
      <w:r w:rsidRPr="00391B22">
        <w:t>stdio.h</w:t>
      </w:r>
      <w:proofErr w:type="spellEnd"/>
      <w:r w:rsidRPr="00391B22">
        <w:t>&gt;</w:t>
      </w:r>
    </w:p>
    <w:p w14:paraId="5031979E" w14:textId="77777777" w:rsidR="007D069E" w:rsidRDefault="00391B22" w:rsidP="00DB4B5E">
      <w:pPr>
        <w:pStyle w:val="ListBullet"/>
        <w:numPr>
          <w:ilvl w:val="0"/>
          <w:numId w:val="0"/>
        </w:numPr>
      </w:pPr>
      <w:r w:rsidRPr="00391B22">
        <w:t>Int main(void) {</w:t>
      </w:r>
    </w:p>
    <w:p w14:paraId="46823D8C" w14:textId="2B0A9637" w:rsidR="00391B22" w:rsidRPr="00391B22" w:rsidRDefault="00391B22" w:rsidP="00DB4B5E">
      <w:pPr>
        <w:pStyle w:val="ListBullet"/>
        <w:numPr>
          <w:ilvl w:val="0"/>
          <w:numId w:val="0"/>
        </w:numPr>
      </w:pPr>
      <w:r w:rsidRPr="00391B22">
        <w:tab/>
        <w:t>Int x;</w:t>
      </w:r>
    </w:p>
    <w:p w14:paraId="027C6A78" w14:textId="79A86321" w:rsidR="00391B22" w:rsidRPr="00391B22" w:rsidRDefault="00391B22" w:rsidP="00DB4B5E">
      <w:pPr>
        <w:pStyle w:val="ListBullet"/>
        <w:numPr>
          <w:ilvl w:val="0"/>
          <w:numId w:val="0"/>
        </w:numPr>
      </w:pPr>
      <w:r w:rsidRPr="00391B22">
        <w:tab/>
      </w:r>
      <w:proofErr w:type="spellStart"/>
      <w:proofErr w:type="gramStart"/>
      <w:r w:rsidRPr="00391B22">
        <w:t>Scanf</w:t>
      </w:r>
      <w:proofErr w:type="spellEnd"/>
      <w:r w:rsidRPr="00391B22">
        <w:t>(</w:t>
      </w:r>
      <w:proofErr w:type="gramEnd"/>
      <w:r w:rsidRPr="00391B22">
        <w:t>“%d”, &amp;x);</w:t>
      </w:r>
    </w:p>
    <w:p w14:paraId="68DDDD2A" w14:textId="5DEC07C1" w:rsidR="00391B22" w:rsidRPr="00391B22" w:rsidRDefault="007D069E" w:rsidP="00DB4B5E">
      <w:pPr>
        <w:pStyle w:val="ListBullet"/>
        <w:numPr>
          <w:ilvl w:val="0"/>
          <w:numId w:val="0"/>
        </w:numPr>
      </w:pPr>
      <w:r>
        <w:t xml:space="preserve">            </w:t>
      </w:r>
      <w:proofErr w:type="spellStart"/>
      <w:proofErr w:type="gramStart"/>
      <w:r w:rsidR="00391B22" w:rsidRPr="00391B22">
        <w:t>Printf</w:t>
      </w:r>
      <w:proofErr w:type="spellEnd"/>
      <w:r w:rsidR="00391B22" w:rsidRPr="00391B22">
        <w:t>(</w:t>
      </w:r>
      <w:proofErr w:type="gramEnd"/>
      <w:r w:rsidR="00391B22" w:rsidRPr="00391B22">
        <w:t>“%d”, x*2);</w:t>
      </w:r>
    </w:p>
    <w:p w14:paraId="51A84C49" w14:textId="77777777" w:rsidR="007D069E" w:rsidRDefault="00391B22" w:rsidP="00DB4B5E">
      <w:pPr>
        <w:pStyle w:val="ListBullet"/>
        <w:numPr>
          <w:ilvl w:val="0"/>
          <w:numId w:val="0"/>
        </w:numPr>
      </w:pPr>
      <w:r w:rsidRPr="00391B22">
        <w:tab/>
        <w:t>Return 0;</w:t>
      </w:r>
    </w:p>
    <w:p w14:paraId="42464B6B" w14:textId="6715FD6E" w:rsidR="00391B22" w:rsidRDefault="00391B22" w:rsidP="00DB4B5E">
      <w:pPr>
        <w:pStyle w:val="ListBullet"/>
        <w:numPr>
          <w:ilvl w:val="0"/>
          <w:numId w:val="0"/>
        </w:numPr>
      </w:pPr>
      <w:r w:rsidRPr="00391B22">
        <w:t>}</w:t>
      </w:r>
    </w:p>
    <w:p w14:paraId="11E2A628" w14:textId="70C88039" w:rsidR="00062781" w:rsidRPr="006B3641" w:rsidRDefault="008F7472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5)</w:t>
      </w:r>
      <w:r w:rsidR="005348A6" w:rsidRPr="006B3641">
        <w:rPr>
          <w:b/>
          <w:bCs/>
          <w:color w:val="FFFFFF" w:themeColor="background1"/>
        </w:rPr>
        <w:t>Saving Taxes:</w:t>
      </w:r>
    </w:p>
    <w:p w14:paraId="4696FC21" w14:textId="77777777" w:rsidR="001F1F70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>#include &lt;</w:t>
      </w:r>
      <w:proofErr w:type="spellStart"/>
      <w:r w:rsidRPr="008D72D2">
        <w:t>stdio.h</w:t>
      </w:r>
      <w:proofErr w:type="spellEnd"/>
      <w:r w:rsidRPr="008D72D2">
        <w:t>&gt;</w:t>
      </w:r>
    </w:p>
    <w:p w14:paraId="7B77678A" w14:textId="77777777" w:rsidR="001F1F70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>Int main(void) {</w:t>
      </w:r>
    </w:p>
    <w:p w14:paraId="0345812D" w14:textId="77777777" w:rsidR="001F1F70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>Int t;</w:t>
      </w:r>
    </w:p>
    <w:p w14:paraId="0E99C916" w14:textId="4A463AAB" w:rsidR="001F1F70" w:rsidRPr="008D72D2" w:rsidRDefault="001F1F70" w:rsidP="00DB4B5E">
      <w:pPr>
        <w:pStyle w:val="ListBullet"/>
        <w:numPr>
          <w:ilvl w:val="0"/>
          <w:numId w:val="0"/>
        </w:numPr>
      </w:pPr>
      <w:proofErr w:type="spellStart"/>
      <w:r w:rsidRPr="008D72D2">
        <w:t>Scanf</w:t>
      </w:r>
      <w:proofErr w:type="spellEnd"/>
      <w:r w:rsidRPr="008D72D2">
        <w:t>(“%</w:t>
      </w:r>
      <w:proofErr w:type="spellStart"/>
      <w:r w:rsidRPr="008D72D2">
        <w:t>d</w:t>
      </w:r>
      <w:proofErr w:type="gramStart"/>
      <w:r w:rsidRPr="008D72D2">
        <w:t>”,&amp;</w:t>
      </w:r>
      <w:proofErr w:type="gramEnd"/>
      <w:r w:rsidRPr="008D72D2">
        <w:t>t</w:t>
      </w:r>
      <w:proofErr w:type="spellEnd"/>
      <w:r w:rsidRPr="008D72D2">
        <w:t>);</w:t>
      </w:r>
    </w:p>
    <w:p w14:paraId="4687A5CB" w14:textId="77777777" w:rsidR="001F1F70" w:rsidRPr="008D72D2" w:rsidRDefault="001F1F70" w:rsidP="00DB4B5E">
      <w:pPr>
        <w:pStyle w:val="ListBullet"/>
        <w:numPr>
          <w:ilvl w:val="0"/>
          <w:numId w:val="0"/>
        </w:numPr>
      </w:pPr>
      <w:proofErr w:type="gramStart"/>
      <w:r w:rsidRPr="008D72D2">
        <w:t>For(</w:t>
      </w:r>
      <w:proofErr w:type="gramEnd"/>
      <w:r w:rsidRPr="008D72D2">
        <w:t xml:space="preserve">int </w:t>
      </w:r>
      <w:proofErr w:type="spellStart"/>
      <w:r w:rsidRPr="008D72D2">
        <w:t>i</w:t>
      </w:r>
      <w:proofErr w:type="spellEnd"/>
      <w:r w:rsidRPr="008D72D2">
        <w:t>=0;i&lt;</w:t>
      </w:r>
      <w:proofErr w:type="spellStart"/>
      <w:r w:rsidRPr="008D72D2">
        <w:t>t;i</w:t>
      </w:r>
      <w:proofErr w:type="spellEnd"/>
      <w:r w:rsidRPr="008D72D2">
        <w:t xml:space="preserve">++Int </w:t>
      </w:r>
      <w:proofErr w:type="spellStart"/>
      <w:r w:rsidRPr="008D72D2">
        <w:t>x,y</w:t>
      </w:r>
      <w:proofErr w:type="spellEnd"/>
      <w:r w:rsidRPr="008D72D2">
        <w:t>;</w:t>
      </w:r>
    </w:p>
    <w:p w14:paraId="2DB11260" w14:textId="44B62136" w:rsidR="001F1F70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 xml:space="preserve">    </w:t>
      </w:r>
      <w:proofErr w:type="spellStart"/>
      <w:proofErr w:type="gramStart"/>
      <w:r w:rsidRPr="008D72D2">
        <w:t>Scanf</w:t>
      </w:r>
      <w:proofErr w:type="spellEnd"/>
      <w:r w:rsidRPr="008D72D2">
        <w:t>(</w:t>
      </w:r>
      <w:proofErr w:type="gramEnd"/>
      <w:r w:rsidRPr="008D72D2">
        <w:t>“%d %</w:t>
      </w:r>
      <w:proofErr w:type="spellStart"/>
      <w:r w:rsidRPr="008D72D2">
        <w:t>d”,&amp;x,&amp;y</w:t>
      </w:r>
      <w:proofErr w:type="spellEnd"/>
      <w:r w:rsidRPr="008D72D2">
        <w:t>);</w:t>
      </w:r>
    </w:p>
    <w:p w14:paraId="44421042" w14:textId="77777777" w:rsidR="00FD433A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 xml:space="preserve">    </w:t>
      </w:r>
      <w:proofErr w:type="spellStart"/>
      <w:proofErr w:type="gramStart"/>
      <w:r w:rsidRPr="008D72D2">
        <w:t>Printf</w:t>
      </w:r>
      <w:proofErr w:type="spellEnd"/>
      <w:r w:rsidRPr="008D72D2">
        <w:t>(</w:t>
      </w:r>
      <w:proofErr w:type="gramEnd"/>
      <w:r w:rsidRPr="008D72D2">
        <w:t>“%d \</w:t>
      </w:r>
      <w:proofErr w:type="spellStart"/>
      <w:r w:rsidRPr="008D72D2">
        <w:t>n”,x</w:t>
      </w:r>
      <w:proofErr w:type="spellEnd"/>
      <w:r w:rsidRPr="008D72D2">
        <w:t>-y);</w:t>
      </w:r>
    </w:p>
    <w:p w14:paraId="15A92E9E" w14:textId="3D42BC64" w:rsidR="001F1F70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ab/>
        <w:t>}</w:t>
      </w:r>
    </w:p>
    <w:p w14:paraId="6CF87282" w14:textId="77777777" w:rsidR="00E83EC2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>Return 0;</w:t>
      </w:r>
    </w:p>
    <w:p w14:paraId="795DF9AC" w14:textId="4AA3120E" w:rsidR="001F1F70" w:rsidRPr="008D72D2" w:rsidRDefault="001F1F70" w:rsidP="00DB4B5E">
      <w:pPr>
        <w:pStyle w:val="ListBullet"/>
        <w:numPr>
          <w:ilvl w:val="0"/>
          <w:numId w:val="0"/>
        </w:numPr>
      </w:pPr>
      <w:r w:rsidRPr="008D72D2">
        <w:t>}</w:t>
      </w:r>
    </w:p>
    <w:p w14:paraId="2540413C" w14:textId="1884EF14" w:rsidR="001F1F70" w:rsidRPr="006B3641" w:rsidRDefault="00644BAE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lastRenderedPageBreak/>
        <w:t>6)</w:t>
      </w:r>
      <w:proofErr w:type="spellStart"/>
      <w:r w:rsidR="00413FBF" w:rsidRPr="006B3641">
        <w:rPr>
          <w:b/>
          <w:bCs/>
          <w:color w:val="FFFFFF" w:themeColor="background1"/>
        </w:rPr>
        <w:t>Masterchef</w:t>
      </w:r>
      <w:proofErr w:type="spellEnd"/>
      <w:r w:rsidR="00413FBF" w:rsidRPr="006B3641">
        <w:rPr>
          <w:b/>
          <w:bCs/>
          <w:color w:val="FFFFFF" w:themeColor="background1"/>
        </w:rPr>
        <w:t xml:space="preserve"> finals:</w:t>
      </w:r>
    </w:p>
    <w:p w14:paraId="48B09515" w14:textId="77777777" w:rsidR="00C239FF" w:rsidRDefault="00C239FF" w:rsidP="00DB4B5E">
      <w:pPr>
        <w:pStyle w:val="ListBullet"/>
        <w:numPr>
          <w:ilvl w:val="0"/>
          <w:numId w:val="0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C4E07D" w14:textId="7E18BA79" w:rsidR="00C239FF" w:rsidRDefault="00C239FF" w:rsidP="00DB4B5E">
      <w:pPr>
        <w:pStyle w:val="ListBullet"/>
        <w:numPr>
          <w:ilvl w:val="0"/>
          <w:numId w:val="0"/>
        </w:numPr>
      </w:pPr>
      <w:r>
        <w:t>Int main(void) {</w:t>
      </w:r>
    </w:p>
    <w:p w14:paraId="43D4FC16" w14:textId="34324FFC" w:rsidR="00C239FF" w:rsidRDefault="00C239FF" w:rsidP="00DB4B5E">
      <w:pPr>
        <w:pStyle w:val="ListBullet"/>
        <w:numPr>
          <w:ilvl w:val="0"/>
          <w:numId w:val="0"/>
        </w:numPr>
      </w:pPr>
      <w:r>
        <w:t>Int T;</w:t>
      </w:r>
    </w:p>
    <w:p w14:paraId="56E58B8C" w14:textId="46D3648A" w:rsidR="00C239FF" w:rsidRDefault="00C239FF" w:rsidP="00DB4B5E">
      <w:pPr>
        <w:pStyle w:val="ListBullet"/>
        <w:numPr>
          <w:ilvl w:val="0"/>
          <w:numId w:val="0"/>
        </w:numPr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61ABF83E" w14:textId="0F3DF204" w:rsidR="00C239FF" w:rsidRDefault="00C239FF" w:rsidP="00DB4B5E">
      <w:pPr>
        <w:pStyle w:val="ListBullet"/>
        <w:numPr>
          <w:ilvl w:val="0"/>
          <w:numId w:val="0"/>
        </w:numPr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++){</w:t>
      </w:r>
    </w:p>
    <w:p w14:paraId="6BF4526D" w14:textId="6E4516E7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   Int X;</w:t>
      </w:r>
    </w:p>
    <w:p w14:paraId="1E268BCC" w14:textId="7E1FD701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X</w:t>
      </w:r>
      <w:proofErr w:type="spellEnd"/>
      <w:r>
        <w:t>);</w:t>
      </w:r>
    </w:p>
    <w:p w14:paraId="3B93F605" w14:textId="77777777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If(X&lt;=</w:t>
      </w:r>
      <w:proofErr w:type="gramStart"/>
      <w:r>
        <w:t>10){</w:t>
      </w:r>
      <w:proofErr w:type="gramEnd"/>
    </w:p>
    <w:p w14:paraId="01AD00F8" w14:textId="5F723624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     </w:t>
      </w:r>
      <w:proofErr w:type="spellStart"/>
      <w:r>
        <w:t>Printf</w:t>
      </w:r>
      <w:proofErr w:type="spellEnd"/>
      <w:r>
        <w:t>(“YES\n”);</w:t>
      </w:r>
    </w:p>
    <w:p w14:paraId="6AA6F572" w14:textId="3651E9B8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36F3BF66" w14:textId="67A4E636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  </w:t>
      </w:r>
      <w:proofErr w:type="spellStart"/>
      <w:r>
        <w:t>Printf</w:t>
      </w:r>
      <w:proofErr w:type="spellEnd"/>
      <w:r>
        <w:t>(“NO\n”);</w:t>
      </w:r>
    </w:p>
    <w:p w14:paraId="3B647909" w14:textId="7A7095AC" w:rsidR="00C239FF" w:rsidRDefault="00C239FF" w:rsidP="00DB4B5E">
      <w:pPr>
        <w:pStyle w:val="ListBullet"/>
        <w:numPr>
          <w:ilvl w:val="0"/>
          <w:numId w:val="0"/>
        </w:numPr>
      </w:pPr>
      <w:r>
        <w:t xml:space="preserve">    }</w:t>
      </w:r>
    </w:p>
    <w:p w14:paraId="22A738F7" w14:textId="77777777" w:rsidR="00C239FF" w:rsidRDefault="00C239FF" w:rsidP="00DB4B5E">
      <w:pPr>
        <w:pStyle w:val="ListBullet"/>
        <w:numPr>
          <w:ilvl w:val="0"/>
          <w:numId w:val="0"/>
        </w:numPr>
      </w:pPr>
      <w:r>
        <w:tab/>
        <w:t>}</w:t>
      </w:r>
    </w:p>
    <w:p w14:paraId="50B1A1C0" w14:textId="7D26A6D9" w:rsidR="00C239FF" w:rsidRDefault="00C239FF" w:rsidP="00DB4B5E">
      <w:pPr>
        <w:pStyle w:val="ListBullet"/>
        <w:numPr>
          <w:ilvl w:val="0"/>
          <w:numId w:val="0"/>
        </w:numPr>
      </w:pPr>
      <w:r>
        <w:t>Return 0;</w:t>
      </w:r>
    </w:p>
    <w:p w14:paraId="4683CF44" w14:textId="77777777" w:rsidR="00C239FF" w:rsidRDefault="00C239FF" w:rsidP="00DB4B5E">
      <w:pPr>
        <w:pStyle w:val="ListBullet"/>
        <w:numPr>
          <w:ilvl w:val="0"/>
          <w:numId w:val="0"/>
        </w:numPr>
      </w:pPr>
      <w:r>
        <w:t>}</w:t>
      </w:r>
    </w:p>
    <w:p w14:paraId="7A609897" w14:textId="6D29DC08" w:rsidR="00644BAE" w:rsidRPr="006B3641" w:rsidRDefault="00644BAE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7)</w:t>
      </w:r>
      <w:r w:rsidR="003F2621" w:rsidRPr="006B3641">
        <w:rPr>
          <w:b/>
          <w:bCs/>
          <w:color w:val="FFFFFF" w:themeColor="background1"/>
        </w:rPr>
        <w:t>Biryani classes:</w:t>
      </w:r>
    </w:p>
    <w:p w14:paraId="45FB0680" w14:textId="77777777" w:rsidR="00952EB5" w:rsidRDefault="00952EB5" w:rsidP="00DB4B5E">
      <w:pPr>
        <w:pStyle w:val="ListBullet"/>
        <w:numPr>
          <w:ilvl w:val="0"/>
          <w:numId w:val="0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C3EF2D" w14:textId="45A6D3F9" w:rsidR="00952EB5" w:rsidRDefault="00952EB5" w:rsidP="00DB4B5E">
      <w:pPr>
        <w:pStyle w:val="ListBullet"/>
        <w:numPr>
          <w:ilvl w:val="0"/>
          <w:numId w:val="0"/>
        </w:num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38053C" w14:textId="30CA575C" w:rsidR="00952EB5" w:rsidRDefault="00952EB5" w:rsidP="00DB4B5E">
      <w:pPr>
        <w:pStyle w:val="ListBullet"/>
        <w:numPr>
          <w:ilvl w:val="0"/>
          <w:numId w:val="0"/>
        </w:numPr>
      </w:pPr>
      <w:r>
        <w:t xml:space="preserve">Int </w:t>
      </w:r>
      <w:proofErr w:type="spellStart"/>
      <w:proofErr w:type="gramStart"/>
      <w:r>
        <w:t>x,y</w:t>
      </w:r>
      <w:proofErr w:type="gramEnd"/>
      <w:r>
        <w:t>,t,z</w:t>
      </w:r>
      <w:proofErr w:type="spellEnd"/>
      <w:r>
        <w:t>;</w:t>
      </w:r>
    </w:p>
    <w:p w14:paraId="55DFB299" w14:textId="662959AE" w:rsidR="00952EB5" w:rsidRDefault="00952EB5" w:rsidP="00DB4B5E">
      <w:pPr>
        <w:pStyle w:val="ListBullet"/>
        <w:numPr>
          <w:ilvl w:val="0"/>
          <w:numId w:val="0"/>
        </w:numPr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1F577893" w14:textId="77777777" w:rsidR="00952EB5" w:rsidRDefault="00952EB5" w:rsidP="00DB4B5E">
      <w:pPr>
        <w:pStyle w:val="ListBullet"/>
        <w:numPr>
          <w:ilvl w:val="0"/>
          <w:numId w:val="0"/>
        </w:numPr>
      </w:pPr>
      <w:r>
        <w:t>While(t</w:t>
      </w:r>
      <w:proofErr w:type="gramStart"/>
      <w:r>
        <w:t>--){</w:t>
      </w:r>
      <w:proofErr w:type="gramEnd"/>
    </w:p>
    <w:p w14:paraId="49A734C4" w14:textId="77777777" w:rsidR="00952EB5" w:rsidRDefault="00952EB5" w:rsidP="00DB4B5E">
      <w:pPr>
        <w:pStyle w:val="ListBullet"/>
        <w:numPr>
          <w:ilvl w:val="0"/>
          <w:numId w:val="0"/>
        </w:numPr>
      </w:pPr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x,&amp;y</w:t>
      </w:r>
      <w:proofErr w:type="spellEnd"/>
      <w:r>
        <w:t>);</w:t>
      </w:r>
    </w:p>
    <w:p w14:paraId="13F7FC34" w14:textId="7C5450A8" w:rsidR="00952EB5" w:rsidRDefault="00952EB5" w:rsidP="00DB4B5E">
      <w:pPr>
        <w:pStyle w:val="ListBullet"/>
        <w:numPr>
          <w:ilvl w:val="0"/>
          <w:numId w:val="0"/>
        </w:numPr>
      </w:pPr>
      <w:r>
        <w:t xml:space="preserve"> Z=x*y;</w:t>
      </w:r>
    </w:p>
    <w:p w14:paraId="7D6C581D" w14:textId="2AA6F8F0" w:rsidR="00952EB5" w:rsidRDefault="00952EB5" w:rsidP="00DB4B5E">
      <w:pPr>
        <w:pStyle w:val="ListBullet"/>
        <w:numPr>
          <w:ilvl w:val="0"/>
          <w:numId w:val="0"/>
        </w:numPr>
      </w:pP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”,z</w:t>
      </w:r>
      <w:proofErr w:type="spellEnd"/>
      <w:proofErr w:type="gramEnd"/>
      <w:r>
        <w:t>);</w:t>
      </w:r>
    </w:p>
    <w:p w14:paraId="241EC25C" w14:textId="72858F07" w:rsidR="00952EB5" w:rsidRDefault="00952EB5" w:rsidP="00DB4B5E">
      <w:pPr>
        <w:pStyle w:val="ListBullet"/>
        <w:numPr>
          <w:ilvl w:val="0"/>
          <w:numId w:val="0"/>
        </w:numPr>
      </w:pPr>
      <w:r>
        <w:t>}</w:t>
      </w:r>
    </w:p>
    <w:p w14:paraId="31EA037A" w14:textId="77777777" w:rsidR="00952EB5" w:rsidRDefault="00952EB5" w:rsidP="00DB4B5E">
      <w:pPr>
        <w:pStyle w:val="ListBullet"/>
        <w:numPr>
          <w:ilvl w:val="0"/>
          <w:numId w:val="0"/>
        </w:numPr>
      </w:pPr>
      <w:r>
        <w:lastRenderedPageBreak/>
        <w:t>}</w:t>
      </w:r>
    </w:p>
    <w:p w14:paraId="266A6360" w14:textId="0D1A5AA6" w:rsidR="00EC06F0" w:rsidRPr="006B3641" w:rsidRDefault="00EC06F0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8)</w:t>
      </w:r>
      <w:r w:rsidR="00077DF8" w:rsidRPr="006B3641">
        <w:rPr>
          <w:b/>
          <w:bCs/>
          <w:color w:val="FFFFFF" w:themeColor="background1"/>
        </w:rPr>
        <w:t>Chef Plays Ludo:</w:t>
      </w:r>
    </w:p>
    <w:p w14:paraId="2ED28D9B" w14:textId="77777777" w:rsidR="00487C13" w:rsidRDefault="00487C13" w:rsidP="00DB4B5E">
      <w:pPr>
        <w:pStyle w:val="ListBullet"/>
        <w:numPr>
          <w:ilvl w:val="0"/>
          <w:numId w:val="0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F3E99D" w14:textId="77777777" w:rsidR="00C65D66" w:rsidRDefault="00C65D66" w:rsidP="00DB4B5E">
      <w:pPr>
        <w:pStyle w:val="ListBullet"/>
        <w:numPr>
          <w:ilvl w:val="0"/>
          <w:numId w:val="0"/>
        </w:numPr>
      </w:pPr>
      <w:r>
        <w:t>Int main(void) {</w:t>
      </w:r>
    </w:p>
    <w:p w14:paraId="37524068" w14:textId="77777777" w:rsidR="00C65D66" w:rsidRDefault="00C65D66" w:rsidP="00DB4B5E">
      <w:pPr>
        <w:pStyle w:val="ListBullet"/>
        <w:numPr>
          <w:ilvl w:val="0"/>
          <w:numId w:val="0"/>
        </w:numPr>
      </w:pPr>
      <w:r>
        <w:t xml:space="preserve">Int </w:t>
      </w:r>
      <w:proofErr w:type="spellStart"/>
      <w:proofErr w:type="gramStart"/>
      <w:r>
        <w:t>I,t</w:t>
      </w:r>
      <w:proofErr w:type="gramEnd"/>
      <w:r>
        <w:t>,x</w:t>
      </w:r>
      <w:proofErr w:type="spellEnd"/>
      <w:r>
        <w:t>;</w:t>
      </w:r>
    </w:p>
    <w:p w14:paraId="14D5C34D" w14:textId="77777777" w:rsidR="00C65D66" w:rsidRDefault="00C65D66" w:rsidP="00DB4B5E">
      <w:pPr>
        <w:pStyle w:val="ListBullet"/>
        <w:numPr>
          <w:ilvl w:val="0"/>
          <w:numId w:val="0"/>
        </w:numPr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35D890AD" w14:textId="77777777" w:rsidR="00C65D66" w:rsidRDefault="00C65D66" w:rsidP="00DB4B5E">
      <w:pPr>
        <w:pStyle w:val="ListBullet"/>
        <w:numPr>
          <w:ilvl w:val="0"/>
          <w:numId w:val="0"/>
        </w:numPr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++){</w:t>
      </w:r>
    </w:p>
    <w:p w14:paraId="4F345B10" w14:textId="77777777" w:rsidR="00C65D66" w:rsidRDefault="00C65D66" w:rsidP="00DB4B5E">
      <w:pPr>
        <w:pStyle w:val="ListBullet"/>
        <w:numPr>
          <w:ilvl w:val="0"/>
          <w:numId w:val="0"/>
        </w:numPr>
      </w:pPr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x</w:t>
      </w:r>
      <w:proofErr w:type="spellEnd"/>
      <w:r>
        <w:t>);</w:t>
      </w:r>
    </w:p>
    <w:p w14:paraId="6FCCE8E8" w14:textId="16F29ECD" w:rsidR="00C65D66" w:rsidRDefault="00C65D66" w:rsidP="00DB4B5E">
      <w:pPr>
        <w:pStyle w:val="ListBullet"/>
        <w:numPr>
          <w:ilvl w:val="0"/>
          <w:numId w:val="0"/>
        </w:numPr>
      </w:pPr>
      <w:r>
        <w:t xml:space="preserve">    If(x==</w:t>
      </w:r>
      <w:proofErr w:type="gramStart"/>
      <w:r>
        <w:t>6){</w:t>
      </w:r>
      <w:proofErr w:type="gramEnd"/>
    </w:p>
    <w:p w14:paraId="36B96574" w14:textId="77777777" w:rsidR="00C65D66" w:rsidRDefault="00C65D66" w:rsidP="00DB4B5E">
      <w:pPr>
        <w:pStyle w:val="ListBullet"/>
        <w:numPr>
          <w:ilvl w:val="0"/>
          <w:numId w:val="0"/>
        </w:numPr>
      </w:pPr>
      <w:proofErr w:type="spellStart"/>
      <w:r>
        <w:t>Printf</w:t>
      </w:r>
      <w:proofErr w:type="spellEnd"/>
      <w:r>
        <w:t>(“YES\n”);</w:t>
      </w:r>
    </w:p>
    <w:p w14:paraId="23D4CD93" w14:textId="77777777" w:rsidR="00C65D66" w:rsidRDefault="00C65D66" w:rsidP="00DB4B5E">
      <w:pPr>
        <w:pStyle w:val="ListBullet"/>
        <w:numPr>
          <w:ilvl w:val="0"/>
          <w:numId w:val="0"/>
        </w:numPr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503D6BBF" w14:textId="77777777" w:rsidR="00C65D66" w:rsidRDefault="00C65D66" w:rsidP="00DB4B5E">
      <w:pPr>
        <w:pStyle w:val="ListBullet"/>
        <w:numPr>
          <w:ilvl w:val="0"/>
          <w:numId w:val="0"/>
        </w:numPr>
      </w:pPr>
      <w:r>
        <w:t xml:space="preserve">     </w:t>
      </w:r>
      <w:proofErr w:type="spellStart"/>
      <w:r>
        <w:t>Printf</w:t>
      </w:r>
      <w:proofErr w:type="spellEnd"/>
      <w:r>
        <w:t>(“NO\n”);</w:t>
      </w:r>
    </w:p>
    <w:p w14:paraId="4E011E7E" w14:textId="77777777" w:rsidR="00C65D66" w:rsidRDefault="00C65D66" w:rsidP="00DB4B5E">
      <w:pPr>
        <w:pStyle w:val="ListBullet"/>
        <w:numPr>
          <w:ilvl w:val="0"/>
          <w:numId w:val="0"/>
        </w:numPr>
      </w:pPr>
      <w:r>
        <w:t>}</w:t>
      </w:r>
    </w:p>
    <w:p w14:paraId="200C2EDB" w14:textId="77777777" w:rsidR="00C65D66" w:rsidRDefault="00C65D66" w:rsidP="00DB4B5E">
      <w:pPr>
        <w:pStyle w:val="ListBullet"/>
        <w:numPr>
          <w:ilvl w:val="0"/>
          <w:numId w:val="0"/>
        </w:numPr>
      </w:pPr>
      <w:r>
        <w:t>}</w:t>
      </w:r>
    </w:p>
    <w:p w14:paraId="378DA66A" w14:textId="77777777" w:rsidR="00C65D66" w:rsidRDefault="00C65D66" w:rsidP="00DB4B5E">
      <w:pPr>
        <w:pStyle w:val="ListBullet"/>
        <w:numPr>
          <w:ilvl w:val="0"/>
          <w:numId w:val="0"/>
        </w:numPr>
      </w:pPr>
      <w:r>
        <w:t>Return 0;</w:t>
      </w:r>
    </w:p>
    <w:p w14:paraId="42E1B965" w14:textId="77777777" w:rsidR="00C65D66" w:rsidRDefault="00C65D66" w:rsidP="00DB4B5E">
      <w:pPr>
        <w:pStyle w:val="ListBullet"/>
        <w:numPr>
          <w:ilvl w:val="0"/>
          <w:numId w:val="0"/>
        </w:numPr>
      </w:pPr>
      <w:r>
        <w:t>}</w:t>
      </w:r>
    </w:p>
    <w:p w14:paraId="5E36A1E7" w14:textId="0080A603" w:rsidR="00C65D66" w:rsidRPr="006B3641" w:rsidRDefault="00C65D66" w:rsidP="006B3641">
      <w:pPr>
        <w:pStyle w:val="ListBullet"/>
        <w:numPr>
          <w:ilvl w:val="0"/>
          <w:numId w:val="0"/>
        </w:numPr>
        <w:shd w:val="clear" w:color="auto" w:fill="000000" w:themeFill="text1"/>
        <w:rPr>
          <w:b/>
          <w:bCs/>
          <w:color w:val="FFFFFF" w:themeColor="background1"/>
        </w:rPr>
      </w:pPr>
      <w:r w:rsidRPr="006B3641">
        <w:rPr>
          <w:b/>
          <w:bCs/>
          <w:color w:val="FFFFFF" w:themeColor="background1"/>
        </w:rPr>
        <w:t>9)</w:t>
      </w:r>
      <w:r w:rsidR="00A63AF7" w:rsidRPr="006B3641">
        <w:rPr>
          <w:b/>
          <w:bCs/>
          <w:color w:val="FFFFFF" w:themeColor="background1"/>
        </w:rPr>
        <w:t xml:space="preserve">How many </w:t>
      </w:r>
      <w:proofErr w:type="spellStart"/>
      <w:r w:rsidR="00A63AF7" w:rsidRPr="006B3641">
        <w:rPr>
          <w:b/>
          <w:bCs/>
          <w:color w:val="FFFFFF" w:themeColor="background1"/>
        </w:rPr>
        <w:t>unattempted</w:t>
      </w:r>
      <w:proofErr w:type="spellEnd"/>
      <w:r w:rsidR="00A63AF7" w:rsidRPr="006B3641">
        <w:rPr>
          <w:b/>
          <w:bCs/>
          <w:color w:val="FFFFFF" w:themeColor="background1"/>
        </w:rPr>
        <w:t xml:space="preserve"> problems:</w:t>
      </w:r>
    </w:p>
    <w:p w14:paraId="3E277B3D" w14:textId="77777777" w:rsidR="00307F14" w:rsidRDefault="00307F14" w:rsidP="00DB4B5E">
      <w:pPr>
        <w:pStyle w:val="ListBullet"/>
        <w:numPr>
          <w:ilvl w:val="0"/>
          <w:numId w:val="0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BF53CA" w14:textId="576DD346" w:rsidR="00307F14" w:rsidRDefault="00307F14" w:rsidP="00DB4B5E">
      <w:pPr>
        <w:pStyle w:val="ListBullet"/>
        <w:numPr>
          <w:ilvl w:val="0"/>
          <w:numId w:val="0"/>
        </w:numPr>
      </w:pPr>
      <w:r>
        <w:t>Int main(void) {</w:t>
      </w:r>
    </w:p>
    <w:p w14:paraId="73DB533A" w14:textId="3E44DFF7" w:rsidR="00307F14" w:rsidRDefault="00307F14" w:rsidP="00DB4B5E">
      <w:pPr>
        <w:pStyle w:val="ListBullet"/>
        <w:numPr>
          <w:ilvl w:val="0"/>
          <w:numId w:val="0"/>
        </w:numPr>
      </w:pP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95B16F3" w14:textId="7B65FFA7" w:rsidR="00307F14" w:rsidRDefault="00307F14" w:rsidP="00DB4B5E">
      <w:pPr>
        <w:pStyle w:val="ListBullet"/>
        <w:numPr>
          <w:ilvl w:val="0"/>
          <w:numId w:val="0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d”,&amp;x</w:t>
      </w:r>
      <w:proofErr w:type="spellEnd"/>
      <w:r>
        <w:t>, &amp;y);</w:t>
      </w:r>
    </w:p>
    <w:p w14:paraId="4526561F" w14:textId="355CFB76" w:rsidR="00307F14" w:rsidRDefault="00307F14" w:rsidP="00DB4B5E">
      <w:pPr>
        <w:pStyle w:val="ListBullet"/>
        <w:numPr>
          <w:ilvl w:val="0"/>
          <w:numId w:val="0"/>
        </w:numPr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-y);</w:t>
      </w:r>
    </w:p>
    <w:p w14:paraId="4AF48A98" w14:textId="74EF4814" w:rsidR="00307F14" w:rsidRDefault="00307F14" w:rsidP="00DB4B5E">
      <w:pPr>
        <w:pStyle w:val="ListBullet"/>
        <w:numPr>
          <w:ilvl w:val="0"/>
          <w:numId w:val="0"/>
        </w:numPr>
      </w:pPr>
      <w:r>
        <w:t>Return 0;</w:t>
      </w:r>
    </w:p>
    <w:p w14:paraId="18FFDCB0" w14:textId="77777777" w:rsidR="00307F14" w:rsidRDefault="00307F14" w:rsidP="00DB4B5E">
      <w:pPr>
        <w:pStyle w:val="ListBullet"/>
        <w:numPr>
          <w:ilvl w:val="0"/>
          <w:numId w:val="0"/>
        </w:numPr>
      </w:pPr>
      <w:r>
        <w:t>}</w:t>
      </w:r>
    </w:p>
    <w:p w14:paraId="70B4B014" w14:textId="52C62A52" w:rsidR="0026284F" w:rsidRDefault="00F069DC" w:rsidP="0026284F">
      <w:pPr>
        <w:pStyle w:val="Heading3"/>
        <w:shd w:val="clear" w:color="auto" w:fill="1D1E23"/>
        <w:spacing w:before="360" w:line="432" w:lineRule="atLeast"/>
        <w:textAlignment w:val="baseline"/>
        <w:divId w:val="707873323"/>
        <w:rPr>
          <w:rFonts w:ascii="Open Sans" w:eastAsia="Times New Roman" w:hAnsi="Open Sans" w:cs="Open Sans"/>
          <w:color w:val="D7D7D7"/>
          <w:sz w:val="27"/>
          <w:szCs w:val="27"/>
        </w:rPr>
      </w:pPr>
      <w:r>
        <w:rPr>
          <w:rFonts w:ascii="Open Sans" w:eastAsia="Times New Roman" w:hAnsi="Open Sans" w:cs="Open Sans"/>
          <w:color w:val="D7D7D7"/>
        </w:rPr>
        <w:lastRenderedPageBreak/>
        <w:t>10)</w:t>
      </w:r>
      <w:r w:rsidR="003D315A">
        <w:rPr>
          <w:rFonts w:ascii="Open Sans" w:eastAsia="Times New Roman" w:hAnsi="Open Sans" w:cs="Open Sans"/>
          <w:color w:val="D7D7D7"/>
        </w:rPr>
        <w:t>Determine the Score</w:t>
      </w:r>
      <w:r>
        <w:rPr>
          <w:rFonts w:ascii="Open Sans" w:eastAsia="Times New Roman" w:hAnsi="Open Sans" w:cs="Open Sans"/>
          <w:color w:val="D7D7D7"/>
        </w:rPr>
        <w:t>:</w:t>
      </w:r>
    </w:p>
    <w:p w14:paraId="5B098DD6" w14:textId="77777777" w:rsidR="003E108A" w:rsidRDefault="003E108A" w:rsidP="0026284F">
      <w:pPr>
        <w:divId w:val="70787332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5B80D3" w14:textId="77777777" w:rsidR="003E108A" w:rsidRDefault="003E108A" w:rsidP="0026284F">
      <w:pPr>
        <w:divId w:val="707873323"/>
      </w:pPr>
      <w:r>
        <w:t>Int main(void) {</w:t>
      </w:r>
    </w:p>
    <w:p w14:paraId="134F8EA8" w14:textId="77777777" w:rsidR="003E108A" w:rsidRDefault="003E108A" w:rsidP="0026284F">
      <w:pPr>
        <w:divId w:val="707873323"/>
      </w:pPr>
      <w:r>
        <w:tab/>
        <w:t xml:space="preserve">Int </w:t>
      </w:r>
      <w:proofErr w:type="spellStart"/>
      <w:proofErr w:type="gramStart"/>
      <w:r>
        <w:t>t,x</w:t>
      </w:r>
      <w:proofErr w:type="spellEnd"/>
      <w:proofErr w:type="gramEnd"/>
      <w:r>
        <w:t>=10,n,i=0,a;</w:t>
      </w:r>
    </w:p>
    <w:p w14:paraId="5EBEB3A8" w14:textId="77777777" w:rsidR="003E108A" w:rsidRDefault="003E108A" w:rsidP="0026284F">
      <w:pPr>
        <w:divId w:val="707873323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3914200C" w14:textId="77777777" w:rsidR="003E108A" w:rsidRDefault="003E108A" w:rsidP="0026284F">
      <w:pPr>
        <w:divId w:val="707873323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++){</w:t>
      </w:r>
    </w:p>
    <w:p w14:paraId="59E94BB7" w14:textId="4EA8B427" w:rsidR="003E108A" w:rsidRDefault="003E108A" w:rsidP="0026284F">
      <w:pPr>
        <w:divId w:val="707873323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3BA6B81A" w14:textId="541E4B11" w:rsidR="003E108A" w:rsidRDefault="003E108A" w:rsidP="0026284F">
      <w:pPr>
        <w:divId w:val="707873323"/>
      </w:pPr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a</w:t>
      </w:r>
      <w:proofErr w:type="spellEnd"/>
      <w:r>
        <w:t>);</w:t>
      </w:r>
    </w:p>
    <w:p w14:paraId="1E4BB3F5" w14:textId="7B7F1E7F" w:rsidR="003E108A" w:rsidRDefault="003E108A" w:rsidP="0026284F">
      <w:pPr>
        <w:divId w:val="707873323"/>
      </w:pPr>
      <w:r>
        <w:t xml:space="preserve">  Int c</w:t>
      </w:r>
      <w:proofErr w:type="gramStart"/>
      <w:r>
        <w:t>=( n</w:t>
      </w:r>
      <w:proofErr w:type="gramEnd"/>
      <w:r>
        <w:t>/10)*a;</w:t>
      </w:r>
    </w:p>
    <w:p w14:paraId="0ACA1458" w14:textId="23098862" w:rsidR="003E108A" w:rsidRDefault="003E108A" w:rsidP="0026284F">
      <w:pPr>
        <w:divId w:val="70787332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“,c);</w:t>
      </w:r>
    </w:p>
    <w:p w14:paraId="5F6EA00D" w14:textId="72DBAC37" w:rsidR="003E108A" w:rsidRDefault="003E108A" w:rsidP="0026284F">
      <w:pPr>
        <w:divId w:val="707873323"/>
      </w:pPr>
      <w:r>
        <w:t>}</w:t>
      </w:r>
    </w:p>
    <w:p w14:paraId="1F2A3AEE" w14:textId="77777777" w:rsidR="003E108A" w:rsidRDefault="003E108A" w:rsidP="0026284F">
      <w:pPr>
        <w:divId w:val="707873323"/>
      </w:pPr>
      <w:r>
        <w:t>}</w:t>
      </w:r>
    </w:p>
    <w:p w14:paraId="057E3E04" w14:textId="3B4B7310" w:rsidR="00624099" w:rsidRDefault="00624099">
      <w:pPr>
        <w:pStyle w:val="Heading1"/>
        <w:shd w:val="clear" w:color="auto" w:fill="1D1E23"/>
        <w:spacing w:before="180" w:after="300"/>
        <w:textAlignment w:val="baseline"/>
        <w:divId w:val="2070956625"/>
        <w:rPr>
          <w:rFonts w:ascii="Open Sans" w:eastAsia="Times New Roman" w:hAnsi="Open Sans" w:cs="Open Sans"/>
          <w:color w:val="D7D7D7"/>
          <w:kern w:val="36"/>
          <w:sz w:val="36"/>
          <w:szCs w:val="36"/>
        </w:rPr>
      </w:pPr>
      <w:r>
        <w:rPr>
          <w:rFonts w:ascii="Open Sans" w:eastAsia="Times New Roman" w:hAnsi="Open Sans" w:cs="Open Sans"/>
          <w:color w:val="D7D7D7"/>
          <w:sz w:val="36"/>
          <w:szCs w:val="36"/>
        </w:rPr>
        <w:t>11)404 Not Found</w:t>
      </w:r>
    </w:p>
    <w:p w14:paraId="02C091C5" w14:textId="77777777" w:rsidR="009E562F" w:rsidRDefault="009E562F" w:rsidP="0026284F">
      <w:pPr>
        <w:divId w:val="70787332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78B5E5" w14:textId="31E555D0" w:rsidR="009E562F" w:rsidRDefault="009E562F" w:rsidP="0026284F">
      <w:pPr>
        <w:divId w:val="707873323"/>
      </w:pPr>
      <w:r>
        <w:t>Int main(void) {</w:t>
      </w:r>
    </w:p>
    <w:p w14:paraId="58ACFD9E" w14:textId="44BA33E8" w:rsidR="009E562F" w:rsidRDefault="009E562F" w:rsidP="0026284F">
      <w:pPr>
        <w:divId w:val="707873323"/>
      </w:pPr>
      <w:r>
        <w:t>Int I;</w:t>
      </w:r>
    </w:p>
    <w:p w14:paraId="3FEBE289" w14:textId="77777777" w:rsidR="00624099" w:rsidRDefault="009E562F" w:rsidP="0026284F">
      <w:pPr>
        <w:divId w:val="707873323"/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i</w:t>
      </w:r>
      <w:proofErr w:type="spellEnd"/>
      <w:r>
        <w:t>);</w:t>
      </w:r>
    </w:p>
    <w:p w14:paraId="695EFC92" w14:textId="696E1A17" w:rsidR="009E562F" w:rsidRDefault="009E562F" w:rsidP="0026284F">
      <w:pPr>
        <w:divId w:val="707873323"/>
      </w:pPr>
      <w:r>
        <w:t xml:space="preserve">    If(</w:t>
      </w:r>
      <w:proofErr w:type="spellStart"/>
      <w:r>
        <w:t>i</w:t>
      </w:r>
      <w:proofErr w:type="spellEnd"/>
      <w:r>
        <w:t>==404)</w:t>
      </w:r>
    </w:p>
    <w:p w14:paraId="008A6A8C" w14:textId="575E771D" w:rsidR="009E562F" w:rsidRDefault="009E562F" w:rsidP="0026284F">
      <w:pPr>
        <w:divId w:val="70787332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FOUND”);</w:t>
      </w:r>
    </w:p>
    <w:p w14:paraId="09F6B157" w14:textId="77777777" w:rsidR="00624099" w:rsidRDefault="009E562F" w:rsidP="0026284F">
      <w:pPr>
        <w:divId w:val="707873323"/>
      </w:pPr>
      <w:r>
        <w:t xml:space="preserve">  Else</w:t>
      </w:r>
    </w:p>
    <w:p w14:paraId="410470CB" w14:textId="5BF96724" w:rsidR="009E562F" w:rsidRDefault="009E562F" w:rsidP="0026284F">
      <w:pPr>
        <w:divId w:val="707873323"/>
      </w:pPr>
      <w:r>
        <w:t xml:space="preserve">    </w:t>
      </w:r>
      <w:proofErr w:type="spellStart"/>
      <w:r>
        <w:t>Printf</w:t>
      </w:r>
      <w:proofErr w:type="spellEnd"/>
      <w:r>
        <w:t>(“FOUND”);</w:t>
      </w:r>
    </w:p>
    <w:p w14:paraId="374EFC61" w14:textId="27917558" w:rsidR="009E562F" w:rsidRDefault="009E562F" w:rsidP="0026284F">
      <w:pPr>
        <w:divId w:val="707873323"/>
      </w:pPr>
      <w:r>
        <w:t>Return 0;</w:t>
      </w:r>
    </w:p>
    <w:p w14:paraId="0737826A" w14:textId="2572AF5B" w:rsidR="006B1688" w:rsidRDefault="009E562F" w:rsidP="0026284F">
      <w:pPr>
        <w:divId w:val="707873323"/>
      </w:pPr>
      <w:r>
        <w:t>}</w:t>
      </w:r>
    </w:p>
    <w:p w14:paraId="2EEE7BC6" w14:textId="7EB20327" w:rsidR="006B1688" w:rsidRDefault="006B1688">
      <w:pPr>
        <w:pStyle w:val="Heading3"/>
        <w:shd w:val="clear" w:color="auto" w:fill="1D1E23"/>
        <w:spacing w:before="360" w:line="432" w:lineRule="atLeast"/>
        <w:textAlignment w:val="baseline"/>
        <w:divId w:val="1894999920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lastRenderedPageBreak/>
        <w:t>12)Off By One</w:t>
      </w:r>
    </w:p>
    <w:p w14:paraId="7EED9758" w14:textId="1160D073" w:rsidR="00F003A7" w:rsidRDefault="00F003A7" w:rsidP="006B1688">
      <w:pPr>
        <w:divId w:val="18949999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A9E9A8" w14:textId="5A19340A" w:rsidR="00F003A7" w:rsidRDefault="00F003A7" w:rsidP="006B1688">
      <w:pPr>
        <w:divId w:val="1894999920"/>
      </w:pPr>
      <w:r>
        <w:t>Int main(void) {</w:t>
      </w:r>
    </w:p>
    <w:p w14:paraId="4A8C5991" w14:textId="77777777" w:rsidR="00816AA0" w:rsidRDefault="00F003A7" w:rsidP="006B1688">
      <w:pPr>
        <w:divId w:val="1894999920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6C09977" w14:textId="74F3DDAE" w:rsidR="00F003A7" w:rsidRDefault="00F003A7" w:rsidP="006B1688">
      <w:pPr>
        <w:divId w:val="1894999920"/>
      </w:pPr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14:paraId="65C9F5D3" w14:textId="24E88621" w:rsidR="00F003A7" w:rsidRDefault="00F003A7" w:rsidP="006B1688">
      <w:pPr>
        <w:divId w:val="1894999920"/>
      </w:pPr>
      <w:r>
        <w:t xml:space="preserve">  </w:t>
      </w:r>
      <w:proofErr w:type="spellStart"/>
      <w:r>
        <w:t>Printf</w:t>
      </w:r>
      <w:proofErr w:type="spellEnd"/>
      <w:r>
        <w:t>(“%d1</w:t>
      </w:r>
      <w:proofErr w:type="gramStart"/>
      <w:r>
        <w:t>”,a</w:t>
      </w:r>
      <w:proofErr w:type="gramEnd"/>
      <w:r>
        <w:t>+b);</w:t>
      </w:r>
    </w:p>
    <w:p w14:paraId="67EAE184" w14:textId="76AA440F" w:rsidR="00F003A7" w:rsidRDefault="00F003A7" w:rsidP="006B1688">
      <w:pPr>
        <w:divId w:val="1894999920"/>
      </w:pPr>
      <w:r>
        <w:t>Return 0;</w:t>
      </w:r>
    </w:p>
    <w:p w14:paraId="30365818" w14:textId="35B30A66" w:rsidR="00F003A7" w:rsidRDefault="00816AA0" w:rsidP="006B1688">
      <w:pPr>
        <w:divId w:val="1894999920"/>
      </w:pPr>
      <w:r>
        <w:t>}</w:t>
      </w:r>
    </w:p>
    <w:p w14:paraId="19DA256D" w14:textId="78324F70" w:rsidR="003750E2" w:rsidRDefault="009F4039">
      <w:pPr>
        <w:pStyle w:val="Heading3"/>
        <w:shd w:val="clear" w:color="auto" w:fill="1D1E23"/>
        <w:spacing w:before="360" w:line="432" w:lineRule="atLeast"/>
        <w:textAlignment w:val="baseline"/>
        <w:divId w:val="849413755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13)</w:t>
      </w:r>
      <w:r w:rsidR="003750E2">
        <w:rPr>
          <w:rFonts w:ascii="Open Sans" w:eastAsia="Times New Roman" w:hAnsi="Open Sans" w:cs="Open Sans"/>
          <w:color w:val="D7D7D7"/>
        </w:rPr>
        <w:t>Donation Drive</w:t>
      </w:r>
    </w:p>
    <w:p w14:paraId="420A6E13" w14:textId="77777777" w:rsidR="00E440FA" w:rsidRDefault="00E440FA" w:rsidP="006B1688">
      <w:pPr>
        <w:divId w:val="18949999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D95213" w14:textId="66FAECC7" w:rsidR="00E440FA" w:rsidRDefault="00E440FA" w:rsidP="006B1688">
      <w:pPr>
        <w:divId w:val="1894999920"/>
      </w:pPr>
      <w:r>
        <w:t>Int main(void) {</w:t>
      </w:r>
    </w:p>
    <w:p w14:paraId="6D1D3ABB" w14:textId="26306208" w:rsidR="00E440FA" w:rsidRDefault="00E440FA" w:rsidP="006B1688">
      <w:pPr>
        <w:divId w:val="1894999920"/>
      </w:pPr>
      <w:r>
        <w:t xml:space="preserve">Int </w:t>
      </w:r>
      <w:proofErr w:type="spellStart"/>
      <w:proofErr w:type="gramStart"/>
      <w:r>
        <w:t>t,I</w:t>
      </w:r>
      <w:proofErr w:type="gramEnd"/>
      <w:r>
        <w:t>,n,x</w:t>
      </w:r>
      <w:proofErr w:type="spellEnd"/>
      <w:r>
        <w:t>;</w:t>
      </w:r>
    </w:p>
    <w:p w14:paraId="123DAF85" w14:textId="4BEF8416" w:rsidR="00E440FA" w:rsidRDefault="00E440FA" w:rsidP="006B1688">
      <w:pPr>
        <w:divId w:val="1894999920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3F10D8F0" w14:textId="36ED0A68" w:rsidR="00E440FA" w:rsidRDefault="00E440FA" w:rsidP="006B1688">
      <w:pPr>
        <w:divId w:val="18949999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589AEB08" w14:textId="77777777" w:rsidR="00E440FA" w:rsidRDefault="00E440FA" w:rsidP="006B1688">
      <w:pPr>
        <w:divId w:val="1894999920"/>
      </w:pPr>
      <w:r>
        <w:tab/>
        <w:t>{</w:t>
      </w:r>
    </w:p>
    <w:p w14:paraId="4A9AB6A7" w14:textId="46F94E47" w:rsidR="00E440FA" w:rsidRDefault="00E440FA" w:rsidP="006B1688">
      <w:pPr>
        <w:divId w:val="18949999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d”,&amp;n,&amp;x</w:t>
      </w:r>
      <w:proofErr w:type="spellEnd"/>
      <w:r>
        <w:t>);</w:t>
      </w:r>
    </w:p>
    <w:p w14:paraId="2FA893FE" w14:textId="4105BA1B" w:rsidR="00E440FA" w:rsidRDefault="00E440FA" w:rsidP="006B1688">
      <w:pPr>
        <w:divId w:val="1894999920"/>
      </w:pPr>
      <w:r>
        <w:t xml:space="preserve">  </w:t>
      </w:r>
      <w:proofErr w:type="spellStart"/>
      <w:r>
        <w:t>Printf</w:t>
      </w:r>
      <w:proofErr w:type="spellEnd"/>
      <w:r>
        <w:t>(“%d\n</w:t>
      </w:r>
      <w:proofErr w:type="gramStart"/>
      <w:r>
        <w:t>”,(</w:t>
      </w:r>
      <w:proofErr w:type="gramEnd"/>
      <w:r>
        <w:t>n-x));</w:t>
      </w:r>
    </w:p>
    <w:p w14:paraId="143DA49A" w14:textId="5A12E49E" w:rsidR="00E440FA" w:rsidRDefault="00E440FA" w:rsidP="006B1688">
      <w:pPr>
        <w:divId w:val="1894999920"/>
      </w:pPr>
      <w:r>
        <w:t>}</w:t>
      </w:r>
    </w:p>
    <w:p w14:paraId="291EECE5" w14:textId="77777777" w:rsidR="00E440FA" w:rsidRDefault="00E440FA" w:rsidP="006B1688">
      <w:pPr>
        <w:divId w:val="1894999920"/>
      </w:pPr>
      <w:r>
        <w:t>}</w:t>
      </w:r>
    </w:p>
    <w:p w14:paraId="1414789F" w14:textId="7637DDB2" w:rsidR="00EA621A" w:rsidRDefault="00EA621A">
      <w:pPr>
        <w:pStyle w:val="Heading3"/>
        <w:shd w:val="clear" w:color="auto" w:fill="1D1E23"/>
        <w:spacing w:before="360" w:line="432" w:lineRule="atLeast"/>
        <w:textAlignment w:val="baseline"/>
        <w:divId w:val="1453398918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14)Kitchen Timings</w:t>
      </w:r>
    </w:p>
    <w:p w14:paraId="326862A8" w14:textId="77777777" w:rsidR="00041951" w:rsidRDefault="00041951" w:rsidP="006B1688">
      <w:pPr>
        <w:divId w:val="18949999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8CE67F" w14:textId="1D416E52" w:rsidR="00041951" w:rsidRDefault="00041951" w:rsidP="006B1688">
      <w:pPr>
        <w:divId w:val="1894999920"/>
      </w:pPr>
      <w:r>
        <w:t>Int main(void) {</w:t>
      </w:r>
    </w:p>
    <w:p w14:paraId="20027679" w14:textId="77777777" w:rsidR="001440BF" w:rsidRDefault="00041951" w:rsidP="006B1688">
      <w:pPr>
        <w:divId w:val="1894999920"/>
      </w:pPr>
      <w:r>
        <w:t xml:space="preserve">   Int </w:t>
      </w:r>
      <w:proofErr w:type="spellStart"/>
      <w:proofErr w:type="gramStart"/>
      <w:r>
        <w:t>t,a</w:t>
      </w:r>
      <w:proofErr w:type="gramEnd"/>
      <w:r>
        <w:t>,b</w:t>
      </w:r>
      <w:proofErr w:type="spellEnd"/>
      <w:r>
        <w:t>;</w:t>
      </w:r>
    </w:p>
    <w:p w14:paraId="5F7E5659" w14:textId="3CA1A34C" w:rsidR="00041951" w:rsidRDefault="00041951" w:rsidP="006B1688">
      <w:pPr>
        <w:divId w:val="1894999920"/>
      </w:pPr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4517E999" w14:textId="02065C8D" w:rsidR="00041951" w:rsidRDefault="00041951" w:rsidP="006B1688">
      <w:pPr>
        <w:divId w:val="1894999920"/>
      </w:pPr>
      <w:r>
        <w:lastRenderedPageBreak/>
        <w:t>While(t&gt;0)</w:t>
      </w:r>
    </w:p>
    <w:p w14:paraId="04EFB738" w14:textId="3D460619" w:rsidR="00041951" w:rsidRDefault="00041951" w:rsidP="006B1688">
      <w:pPr>
        <w:divId w:val="1894999920"/>
      </w:pPr>
      <w:r>
        <w:t xml:space="preserve"> {</w:t>
      </w:r>
    </w:p>
    <w:p w14:paraId="781282A1" w14:textId="40D6DAA9" w:rsidR="00041951" w:rsidRDefault="00041951" w:rsidP="006B1688">
      <w:pPr>
        <w:divId w:val="1894999920"/>
      </w:pPr>
      <w:r>
        <w:t>t--;</w:t>
      </w:r>
    </w:p>
    <w:p w14:paraId="669024F2" w14:textId="5278596F" w:rsidR="00041951" w:rsidRDefault="00041951" w:rsidP="006B1688">
      <w:pPr>
        <w:divId w:val="1894999920"/>
      </w:pPr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14:paraId="170668A5" w14:textId="103081E4" w:rsidR="00041951" w:rsidRDefault="00041951" w:rsidP="006B1688">
      <w:pPr>
        <w:divId w:val="1894999920"/>
      </w:pPr>
      <w:r>
        <w:t xml:space="preserve"> </w:t>
      </w: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”,b</w:t>
      </w:r>
      <w:proofErr w:type="spellEnd"/>
      <w:proofErr w:type="gramEnd"/>
      <w:r>
        <w:t>-a);</w:t>
      </w:r>
    </w:p>
    <w:p w14:paraId="54A4C00E" w14:textId="59FDBED3" w:rsidR="00041951" w:rsidRDefault="00041951" w:rsidP="006B1688">
      <w:pPr>
        <w:divId w:val="1894999920"/>
      </w:pPr>
      <w:r>
        <w:t xml:space="preserve">    }</w:t>
      </w:r>
    </w:p>
    <w:p w14:paraId="001D8ED5" w14:textId="768E9AE3" w:rsidR="00041951" w:rsidRDefault="00041951" w:rsidP="006B1688">
      <w:pPr>
        <w:divId w:val="1894999920"/>
      </w:pPr>
      <w:r>
        <w:t>Return 0;</w:t>
      </w:r>
    </w:p>
    <w:p w14:paraId="7465ECCA" w14:textId="77777777" w:rsidR="00041951" w:rsidRDefault="00041951" w:rsidP="006B1688">
      <w:pPr>
        <w:divId w:val="1894999920"/>
      </w:pPr>
      <w:r>
        <w:t>}</w:t>
      </w:r>
    </w:p>
    <w:p w14:paraId="03025FB6" w14:textId="55CDD02F" w:rsidR="00423735" w:rsidRDefault="00982493">
      <w:pPr>
        <w:pStyle w:val="Heading3"/>
        <w:shd w:val="clear" w:color="auto" w:fill="1D1E23"/>
        <w:spacing w:before="360" w:line="432" w:lineRule="atLeast"/>
        <w:textAlignment w:val="baseline"/>
        <w:divId w:val="509837164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15)</w:t>
      </w:r>
      <w:r w:rsidR="00423735">
        <w:rPr>
          <w:rFonts w:ascii="Open Sans" w:eastAsia="Times New Roman" w:hAnsi="Open Sans" w:cs="Open Sans"/>
          <w:color w:val="D7D7D7"/>
        </w:rPr>
        <w:t>IPL Ticket Rush</w:t>
      </w:r>
    </w:p>
    <w:p w14:paraId="10617643" w14:textId="77777777" w:rsidR="00382D2E" w:rsidRDefault="00382D2E" w:rsidP="00982493">
      <w:pPr>
        <w:divId w:val="50983716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4BA164" w14:textId="53BE0860" w:rsidR="00382D2E" w:rsidRDefault="00382D2E" w:rsidP="00982493">
      <w:pPr>
        <w:divId w:val="509837164"/>
      </w:pPr>
      <w:r>
        <w:t>Int main(void) {</w:t>
      </w:r>
    </w:p>
    <w:p w14:paraId="7EE1B03F" w14:textId="401F108D" w:rsidR="00382D2E" w:rsidRDefault="00382D2E" w:rsidP="00982493">
      <w:pPr>
        <w:divId w:val="509837164"/>
      </w:pPr>
      <w:r>
        <w:t>Int t;</w:t>
      </w:r>
    </w:p>
    <w:p w14:paraId="571D4A23" w14:textId="169991CC" w:rsidR="00382D2E" w:rsidRDefault="00382D2E" w:rsidP="00982493">
      <w:pPr>
        <w:divId w:val="509837164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5BC08CF0" w14:textId="0CA6B82B" w:rsidR="00382D2E" w:rsidRDefault="00382D2E" w:rsidP="00982493">
      <w:pPr>
        <w:divId w:val="509837164"/>
      </w:pPr>
      <w:r>
        <w:t>While(t</w:t>
      </w:r>
      <w:proofErr w:type="gramStart"/>
      <w:r>
        <w:t>--){</w:t>
      </w:r>
      <w:proofErr w:type="gramEnd"/>
    </w:p>
    <w:p w14:paraId="628FFDBC" w14:textId="7B12B278" w:rsidR="00382D2E" w:rsidRDefault="00382D2E" w:rsidP="00982493">
      <w:pPr>
        <w:divId w:val="509837164"/>
      </w:pPr>
      <w:r>
        <w:t xml:space="preserve">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0873CCB0" w14:textId="35B81E7E" w:rsidR="00382D2E" w:rsidRDefault="00382D2E" w:rsidP="00982493">
      <w:pPr>
        <w:divId w:val="509837164"/>
      </w:pP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m,&amp;n</w:t>
      </w:r>
      <w:proofErr w:type="spellEnd"/>
      <w:r>
        <w:t>);</w:t>
      </w:r>
    </w:p>
    <w:p w14:paraId="170FC50F" w14:textId="08F54416" w:rsidR="00382D2E" w:rsidRDefault="00382D2E" w:rsidP="00982493">
      <w:pPr>
        <w:divId w:val="509837164"/>
      </w:pPr>
      <w:r>
        <w:t xml:space="preserve">    If(m&lt;=</w:t>
      </w:r>
      <w:proofErr w:type="gramStart"/>
      <w:r>
        <w:t>n){</w:t>
      </w:r>
      <w:proofErr w:type="gramEnd"/>
    </w:p>
    <w:p w14:paraId="613A99D4" w14:textId="6D219E4E" w:rsidR="00382D2E" w:rsidRDefault="00382D2E" w:rsidP="00982493">
      <w:pPr>
        <w:divId w:val="509837164"/>
      </w:pPr>
      <w:proofErr w:type="spellStart"/>
      <w:r>
        <w:t>Printf</w:t>
      </w:r>
      <w:proofErr w:type="spellEnd"/>
      <w:r>
        <w:t>(“0\n”);</w:t>
      </w:r>
    </w:p>
    <w:p w14:paraId="5F9F52BF" w14:textId="7AB3D745" w:rsidR="00382D2E" w:rsidRDefault="00382D2E" w:rsidP="00982493">
      <w:pPr>
        <w:divId w:val="509837164"/>
      </w:pPr>
      <w:r>
        <w:t xml:space="preserve">    }</w:t>
      </w:r>
    </w:p>
    <w:p w14:paraId="07F0BDDE" w14:textId="7A43254D" w:rsidR="00382D2E" w:rsidRDefault="00382D2E" w:rsidP="00982493">
      <w:pPr>
        <w:divId w:val="509837164"/>
      </w:pPr>
      <w:r>
        <w:t xml:space="preserve"> Else {</w:t>
      </w:r>
    </w:p>
    <w:p w14:paraId="4997C97C" w14:textId="581DC6D7" w:rsidR="00382D2E" w:rsidRDefault="00382D2E" w:rsidP="00982493">
      <w:pPr>
        <w:divId w:val="509837164"/>
      </w:pPr>
      <w:r>
        <w:t xml:space="preserve"> </w:t>
      </w: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”,m</w:t>
      </w:r>
      <w:proofErr w:type="spellEnd"/>
      <w:proofErr w:type="gramEnd"/>
      <w:r>
        <w:t>-n);</w:t>
      </w:r>
    </w:p>
    <w:p w14:paraId="6EA21B95" w14:textId="6645C52F" w:rsidR="00382D2E" w:rsidRDefault="00382D2E" w:rsidP="00982493">
      <w:pPr>
        <w:divId w:val="509837164"/>
      </w:pPr>
      <w:r>
        <w:t>}</w:t>
      </w:r>
    </w:p>
    <w:p w14:paraId="63E2998A" w14:textId="10D75918" w:rsidR="00382D2E" w:rsidRDefault="00382D2E" w:rsidP="00982493">
      <w:pPr>
        <w:divId w:val="509837164"/>
      </w:pPr>
      <w:r>
        <w:t>}</w:t>
      </w:r>
    </w:p>
    <w:p w14:paraId="53627EED" w14:textId="46206D83" w:rsidR="00382D2E" w:rsidRDefault="00382D2E" w:rsidP="00982493">
      <w:pPr>
        <w:divId w:val="509837164"/>
      </w:pPr>
      <w:r>
        <w:t>Return 0;</w:t>
      </w:r>
    </w:p>
    <w:p w14:paraId="59A6AE79" w14:textId="77777777" w:rsidR="00382D2E" w:rsidRPr="00982493" w:rsidRDefault="00382D2E" w:rsidP="00982493">
      <w:pPr>
        <w:divId w:val="509837164"/>
      </w:pPr>
      <w:r>
        <w:t>}</w:t>
      </w:r>
    </w:p>
    <w:p w14:paraId="111DCA91" w14:textId="2110E0E5" w:rsidR="00C25EB8" w:rsidRDefault="00C25EB8">
      <w:pPr>
        <w:pStyle w:val="Heading3"/>
        <w:shd w:val="clear" w:color="auto" w:fill="1D1E23"/>
        <w:spacing w:before="360" w:line="432" w:lineRule="atLeast"/>
        <w:textAlignment w:val="baseline"/>
        <w:divId w:val="1756895544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lastRenderedPageBreak/>
        <w:t>16)Audible Range</w:t>
      </w:r>
    </w:p>
    <w:p w14:paraId="6B7B0F8B" w14:textId="77777777" w:rsidR="00C76BD8" w:rsidRDefault="00C76BD8" w:rsidP="00C25EB8">
      <w:pPr>
        <w:divId w:val="175689554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9B2BB3" w14:textId="77777777" w:rsidR="00C76BD8" w:rsidRDefault="00C76BD8" w:rsidP="00C25EB8">
      <w:pPr>
        <w:divId w:val="175689554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C49782" w14:textId="77777777" w:rsidR="00C76BD8" w:rsidRDefault="00C76BD8" w:rsidP="00C25EB8">
      <w:pPr>
        <w:divId w:val="1756895544"/>
      </w:pPr>
      <w:r>
        <w:t xml:space="preserve">    Int t;</w:t>
      </w:r>
    </w:p>
    <w:p w14:paraId="6FA32B94" w14:textId="43CDE485" w:rsidR="00C76BD8" w:rsidRDefault="00C76BD8" w:rsidP="00C25EB8">
      <w:pPr>
        <w:divId w:val="175689554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&amp;t);</w:t>
      </w:r>
    </w:p>
    <w:p w14:paraId="66002DC2" w14:textId="77777777" w:rsidR="00175741" w:rsidRDefault="00C76BD8" w:rsidP="00C25EB8">
      <w:pPr>
        <w:divId w:val="1756895544"/>
      </w:pPr>
      <w:r>
        <w:t xml:space="preserve">    While (t--) {</w:t>
      </w:r>
    </w:p>
    <w:p w14:paraId="5E12599F" w14:textId="6C391C51" w:rsidR="00C76BD8" w:rsidRDefault="00C76BD8" w:rsidP="00C25EB8">
      <w:pPr>
        <w:divId w:val="1756895544"/>
      </w:pPr>
      <w:r>
        <w:t xml:space="preserve">       Int x;</w:t>
      </w:r>
    </w:p>
    <w:p w14:paraId="3C15D385" w14:textId="450B9002" w:rsidR="00C76BD8" w:rsidRDefault="00C76BD8" w:rsidP="00C25EB8">
      <w:pPr>
        <w:divId w:val="175689554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&amp;x);</w:t>
      </w:r>
    </w:p>
    <w:p w14:paraId="06E37938" w14:textId="7B353220" w:rsidR="00C76BD8" w:rsidRDefault="00C76BD8" w:rsidP="00C25EB8">
      <w:pPr>
        <w:divId w:val="1756895544"/>
      </w:pPr>
      <w:r>
        <w:t xml:space="preserve"> If (x &gt;= 67 &amp;&amp; x &lt;= 45000) {</w:t>
      </w:r>
    </w:p>
    <w:p w14:paraId="33E0DDF2" w14:textId="110B7DA9" w:rsidR="00C76BD8" w:rsidRDefault="00C76BD8" w:rsidP="00C25EB8">
      <w:pPr>
        <w:divId w:val="1756895544"/>
      </w:pPr>
      <w:r>
        <w:t xml:space="preserve">   </w:t>
      </w:r>
      <w:proofErr w:type="spellStart"/>
      <w:r>
        <w:t>Printf</w:t>
      </w:r>
      <w:proofErr w:type="spellEnd"/>
      <w:r>
        <w:t>(“YES\n”);</w:t>
      </w:r>
    </w:p>
    <w:p w14:paraId="6428F845" w14:textId="36F6EE43" w:rsidR="00C76BD8" w:rsidRDefault="00C76BD8" w:rsidP="00C25EB8">
      <w:pPr>
        <w:divId w:val="1756895544"/>
      </w:pPr>
      <w:r>
        <w:t xml:space="preserve"> } else {</w:t>
      </w:r>
    </w:p>
    <w:p w14:paraId="12812BF7" w14:textId="77777777" w:rsidR="00175741" w:rsidRDefault="00C76BD8" w:rsidP="00C25EB8">
      <w:pPr>
        <w:divId w:val="1756895544"/>
      </w:pPr>
      <w:r>
        <w:t xml:space="preserve">  </w:t>
      </w:r>
      <w:proofErr w:type="spellStart"/>
      <w:r>
        <w:t>Printf</w:t>
      </w:r>
      <w:proofErr w:type="spellEnd"/>
      <w:r>
        <w:t>(“NO\n”);</w:t>
      </w:r>
    </w:p>
    <w:p w14:paraId="7176555F" w14:textId="0319573C" w:rsidR="00C76BD8" w:rsidRDefault="00C76BD8" w:rsidP="00C25EB8">
      <w:pPr>
        <w:divId w:val="1756895544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}    Return 0;</w:t>
      </w:r>
    </w:p>
    <w:p w14:paraId="7ED6F46A" w14:textId="1E4180F7" w:rsidR="00022C12" w:rsidRDefault="00C76BD8" w:rsidP="00C25EB8">
      <w:pPr>
        <w:divId w:val="1756895544"/>
      </w:pPr>
      <w:r>
        <w:t>}</w:t>
      </w:r>
    </w:p>
    <w:p w14:paraId="0BC5ABCD" w14:textId="10625BB1" w:rsidR="007E7A56" w:rsidRDefault="007E7A56">
      <w:pPr>
        <w:pStyle w:val="Heading3"/>
        <w:shd w:val="clear" w:color="auto" w:fill="1D1E23"/>
        <w:spacing w:before="360" w:line="432" w:lineRule="atLeast"/>
        <w:textAlignment w:val="baseline"/>
        <w:divId w:val="164322921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17)Puzzle Hunt</w:t>
      </w:r>
    </w:p>
    <w:p w14:paraId="187FF60D" w14:textId="77777777" w:rsidR="000D4218" w:rsidRDefault="000D4218" w:rsidP="007E7A56">
      <w:pPr>
        <w:divId w:val="16432292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A02203" w14:textId="286F0E8A" w:rsidR="000D4218" w:rsidRDefault="000D4218" w:rsidP="007E7A56">
      <w:pPr>
        <w:divId w:val="164322921"/>
      </w:pPr>
      <w:r>
        <w:t>Int main(void) {</w:t>
      </w:r>
    </w:p>
    <w:p w14:paraId="23B3EA37" w14:textId="03C3A7D6" w:rsidR="000D4218" w:rsidRDefault="000D4218" w:rsidP="007E7A56">
      <w:pPr>
        <w:divId w:val="164322921"/>
      </w:pPr>
      <w:r>
        <w:t>Int N;</w:t>
      </w:r>
    </w:p>
    <w:p w14:paraId="00C3B2D3" w14:textId="3065699E" w:rsidR="000D4218" w:rsidRDefault="000D4218" w:rsidP="007E7A56">
      <w:pPr>
        <w:divId w:val="164322921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70C72B64" w14:textId="079950A1" w:rsidR="000D4218" w:rsidRDefault="000D4218" w:rsidP="007E7A56">
      <w:pPr>
        <w:divId w:val="164322921"/>
      </w:pPr>
      <w:r>
        <w:t>If(N&gt;=6&amp;&amp;N&lt;=8)</w:t>
      </w:r>
    </w:p>
    <w:p w14:paraId="341B1796" w14:textId="77777777" w:rsidR="00821D7A" w:rsidRDefault="000D4218" w:rsidP="007E7A56">
      <w:pPr>
        <w:divId w:val="164322921"/>
      </w:pPr>
      <w:r>
        <w:t>{</w:t>
      </w:r>
    </w:p>
    <w:p w14:paraId="0F7229A2" w14:textId="680DA0CE" w:rsidR="000D4218" w:rsidRDefault="000D4218" w:rsidP="007E7A56">
      <w:pPr>
        <w:divId w:val="164322921"/>
      </w:pPr>
      <w:proofErr w:type="spellStart"/>
      <w:r>
        <w:t>Printf</w:t>
      </w:r>
      <w:proofErr w:type="spellEnd"/>
      <w:r>
        <w:t>(“\</w:t>
      </w:r>
      <w:proofErr w:type="spellStart"/>
      <w:r>
        <w:t>nYes</w:t>
      </w:r>
      <w:proofErr w:type="spellEnd"/>
      <w:r>
        <w:t>”);}</w:t>
      </w:r>
    </w:p>
    <w:p w14:paraId="75B37DDD" w14:textId="6DDEF332" w:rsidR="000D4218" w:rsidRDefault="000D4218" w:rsidP="007E7A56">
      <w:pPr>
        <w:divId w:val="164322921"/>
      </w:pPr>
      <w:r>
        <w:t>Else</w:t>
      </w:r>
    </w:p>
    <w:p w14:paraId="031A7D21" w14:textId="56EC86C2" w:rsidR="000D4218" w:rsidRDefault="000D4218" w:rsidP="007E7A56">
      <w:pPr>
        <w:divId w:val="164322921"/>
      </w:pPr>
      <w:r>
        <w:t>{</w:t>
      </w:r>
    </w:p>
    <w:p w14:paraId="51206822" w14:textId="10B49986" w:rsidR="000D4218" w:rsidRDefault="000D4218" w:rsidP="007E7A56">
      <w:pPr>
        <w:divId w:val="164322921"/>
      </w:pPr>
      <w:r>
        <w:t xml:space="preserve"> </w:t>
      </w:r>
      <w:proofErr w:type="spellStart"/>
      <w:r>
        <w:t>Printf</w:t>
      </w:r>
      <w:proofErr w:type="spellEnd"/>
      <w:r>
        <w:t>(“\</w:t>
      </w:r>
      <w:proofErr w:type="spellStart"/>
      <w:r>
        <w:t>nNo</w:t>
      </w:r>
      <w:proofErr w:type="spellEnd"/>
      <w:r>
        <w:t>”);</w:t>
      </w:r>
    </w:p>
    <w:p w14:paraId="50770A37" w14:textId="29B64F7E" w:rsidR="000D4218" w:rsidRDefault="000D4218" w:rsidP="007E7A56">
      <w:pPr>
        <w:divId w:val="164322921"/>
      </w:pPr>
      <w:r>
        <w:lastRenderedPageBreak/>
        <w:t>}</w:t>
      </w:r>
    </w:p>
    <w:p w14:paraId="34439C0A" w14:textId="790E3E0B" w:rsidR="000D4218" w:rsidRDefault="000D4218" w:rsidP="007E7A56">
      <w:pPr>
        <w:divId w:val="164322921"/>
      </w:pPr>
      <w:r>
        <w:t>Return 0;}</w:t>
      </w:r>
    </w:p>
    <w:p w14:paraId="08408C28" w14:textId="2DC4DE92" w:rsidR="003A2B97" w:rsidRDefault="003A2B97">
      <w:pPr>
        <w:pStyle w:val="Heading3"/>
        <w:shd w:val="clear" w:color="auto" w:fill="1D1E23"/>
        <w:spacing w:before="360" w:line="432" w:lineRule="atLeast"/>
        <w:textAlignment w:val="baseline"/>
        <w:divId w:val="1018238153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18)Bone Appetit</w:t>
      </w:r>
    </w:p>
    <w:p w14:paraId="10D87D05" w14:textId="77777777" w:rsidR="004400C0" w:rsidRDefault="004400C0" w:rsidP="003A2B97">
      <w:pPr>
        <w:divId w:val="101823815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04F079" w14:textId="689D466F" w:rsidR="004400C0" w:rsidRDefault="004400C0" w:rsidP="003A2B97">
      <w:pPr>
        <w:divId w:val="1018238153"/>
      </w:pPr>
      <w:r>
        <w:t>Int main(void) {</w:t>
      </w:r>
    </w:p>
    <w:p w14:paraId="2B84D754" w14:textId="14EC9D30" w:rsidR="004400C0" w:rsidRDefault="004400C0" w:rsidP="003A2B97">
      <w:pPr>
        <w:divId w:val="1018238153"/>
      </w:pPr>
      <w:r>
        <w:t xml:space="preserve">Int </w:t>
      </w:r>
      <w:proofErr w:type="spellStart"/>
      <w:proofErr w:type="gramStart"/>
      <w:r>
        <w:t>n,m</w:t>
      </w:r>
      <w:proofErr w:type="gramEnd"/>
      <w:r>
        <w:t>,x,y</w:t>
      </w:r>
      <w:proofErr w:type="spellEnd"/>
      <w:r>
        <w:t>;</w:t>
      </w:r>
    </w:p>
    <w:p w14:paraId="6064BAB6" w14:textId="3B726737" w:rsidR="004400C0" w:rsidRDefault="004400C0" w:rsidP="003A2B97">
      <w:pPr>
        <w:divId w:val="101823815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d%d%d%d</w:t>
      </w:r>
      <w:proofErr w:type="spellEnd"/>
      <w:r>
        <w:t>”, &amp;</w:t>
      </w:r>
      <w:proofErr w:type="spellStart"/>
      <w:r>
        <w:t>n,&amp;m,&amp;x,&amp;y</w:t>
      </w:r>
      <w:proofErr w:type="spellEnd"/>
      <w:r>
        <w:t>);</w:t>
      </w:r>
    </w:p>
    <w:p w14:paraId="4450216E" w14:textId="458CE2C0" w:rsidR="004400C0" w:rsidRDefault="004400C0" w:rsidP="003A2B97">
      <w:pPr>
        <w:divId w:val="10182381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(x*n)+(y*m));</w:t>
      </w:r>
    </w:p>
    <w:p w14:paraId="0AD73707" w14:textId="061CEC26" w:rsidR="004400C0" w:rsidRDefault="004400C0" w:rsidP="003A2B97">
      <w:pPr>
        <w:divId w:val="1018238153"/>
      </w:pPr>
      <w:r>
        <w:t>Return 0;}</w:t>
      </w:r>
    </w:p>
    <w:p w14:paraId="1ECB6FBA" w14:textId="6E502AEA" w:rsidR="00C54C0B" w:rsidRDefault="00C54C0B">
      <w:pPr>
        <w:pStyle w:val="Heading3"/>
        <w:shd w:val="clear" w:color="auto" w:fill="1D1E23"/>
        <w:spacing w:before="360" w:line="432" w:lineRule="atLeast"/>
        <w:textAlignment w:val="baseline"/>
        <w:divId w:val="1827738998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19)Who is taller!</w:t>
      </w:r>
    </w:p>
    <w:p w14:paraId="7C3C557C" w14:textId="77777777" w:rsidR="009D3C4C" w:rsidRDefault="009D3C4C" w:rsidP="00C54C0B">
      <w:pPr>
        <w:divId w:val="1827738998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12D2FA" w14:textId="3B70EA45" w:rsidR="009D3C4C" w:rsidRDefault="009D3C4C" w:rsidP="00C54C0B">
      <w:pPr>
        <w:divId w:val="1827738998"/>
      </w:pPr>
      <w:r>
        <w:t>Int main(void) {</w:t>
      </w:r>
    </w:p>
    <w:p w14:paraId="543467FE" w14:textId="4C01BB1D" w:rsidR="009D3C4C" w:rsidRDefault="009D3C4C" w:rsidP="00C54C0B">
      <w:pPr>
        <w:divId w:val="1827738998"/>
      </w:pPr>
      <w:r>
        <w:t xml:space="preserve">Int </w:t>
      </w:r>
      <w:proofErr w:type="spellStart"/>
      <w:proofErr w:type="gramStart"/>
      <w:r>
        <w:t>t,a</w:t>
      </w:r>
      <w:proofErr w:type="gramEnd"/>
      <w:r>
        <w:t>,b</w:t>
      </w:r>
      <w:proofErr w:type="spellEnd"/>
      <w:r>
        <w:t>;</w:t>
      </w:r>
    </w:p>
    <w:p w14:paraId="30D552B6" w14:textId="3340A027" w:rsidR="009D3C4C" w:rsidRDefault="009D3C4C" w:rsidP="00C54C0B">
      <w:pPr>
        <w:divId w:val="1827738998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6BE86167" w14:textId="4AC9A942" w:rsidR="009D3C4C" w:rsidRDefault="009D3C4C" w:rsidP="00C54C0B">
      <w:pPr>
        <w:divId w:val="1827738998"/>
      </w:pPr>
      <w:r>
        <w:t>While(t</w:t>
      </w:r>
      <w:proofErr w:type="gramStart"/>
      <w:r>
        <w:t>--){</w:t>
      </w:r>
      <w:proofErr w:type="gramEnd"/>
    </w:p>
    <w:p w14:paraId="54C4FB48" w14:textId="1CCE376B" w:rsidR="009D3C4C" w:rsidRDefault="009D3C4C" w:rsidP="00C54C0B">
      <w:pPr>
        <w:divId w:val="1827738998"/>
      </w:pPr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14:paraId="369CEAAE" w14:textId="22A39B82" w:rsidR="009D3C4C" w:rsidRDefault="009D3C4C" w:rsidP="00C54C0B">
      <w:pPr>
        <w:divId w:val="1827738998"/>
      </w:pPr>
      <w:r>
        <w:t xml:space="preserve">    If(a&gt;</w:t>
      </w:r>
      <w:proofErr w:type="gramStart"/>
      <w:r>
        <w:t>b){</w:t>
      </w:r>
      <w:proofErr w:type="gramEnd"/>
    </w:p>
    <w:p w14:paraId="0D540E8C" w14:textId="0003FABF" w:rsidR="009D3C4C" w:rsidRDefault="009D3C4C" w:rsidP="00C54C0B">
      <w:pPr>
        <w:divId w:val="1827738998"/>
      </w:pPr>
      <w:r>
        <w:t xml:space="preserve">    </w:t>
      </w:r>
      <w:proofErr w:type="spellStart"/>
      <w:r>
        <w:t>Printf</w:t>
      </w:r>
      <w:proofErr w:type="spellEnd"/>
      <w:r>
        <w:t>(“A\n”);</w:t>
      </w:r>
    </w:p>
    <w:p w14:paraId="6EBDFA8E" w14:textId="2220C7D8" w:rsidR="009D3C4C" w:rsidRDefault="009D3C4C" w:rsidP="00C54C0B">
      <w:pPr>
        <w:divId w:val="1827738998"/>
      </w:pPr>
      <w:r>
        <w:t xml:space="preserve">    }</w:t>
      </w:r>
    </w:p>
    <w:p w14:paraId="4845E7BB" w14:textId="4B349D90" w:rsidR="009D3C4C" w:rsidRDefault="009D3C4C" w:rsidP="00C54C0B">
      <w:pPr>
        <w:divId w:val="1827738998"/>
      </w:pPr>
      <w:r>
        <w:t xml:space="preserve">  Else</w:t>
      </w:r>
    </w:p>
    <w:p w14:paraId="6FFFE733" w14:textId="72EBB22F" w:rsidR="009D3C4C" w:rsidRDefault="009D3C4C" w:rsidP="00C54C0B">
      <w:pPr>
        <w:divId w:val="1827738998"/>
      </w:pPr>
      <w:r>
        <w:t xml:space="preserve">    </w:t>
      </w:r>
      <w:proofErr w:type="spellStart"/>
      <w:r>
        <w:t>Printf</w:t>
      </w:r>
      <w:proofErr w:type="spellEnd"/>
      <w:r>
        <w:t>(“B\n”);}</w:t>
      </w:r>
    </w:p>
    <w:p w14:paraId="347B5884" w14:textId="77777777" w:rsidR="009D3C4C" w:rsidRDefault="009D3C4C" w:rsidP="00C54C0B">
      <w:pPr>
        <w:divId w:val="1827738998"/>
      </w:pPr>
      <w:r>
        <w:t>}</w:t>
      </w:r>
    </w:p>
    <w:p w14:paraId="781C50CC" w14:textId="7D788F04" w:rsidR="000B1F7A" w:rsidRDefault="000B1F7A">
      <w:pPr>
        <w:pStyle w:val="Heading3"/>
        <w:shd w:val="clear" w:color="auto" w:fill="1D1E23"/>
        <w:spacing w:before="360" w:line="432" w:lineRule="atLeast"/>
        <w:textAlignment w:val="baseline"/>
        <w:divId w:val="1138568014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lastRenderedPageBreak/>
        <w:t>20)Reach the Target</w:t>
      </w:r>
    </w:p>
    <w:p w14:paraId="09C4170E" w14:textId="77777777" w:rsidR="00AB780B" w:rsidRDefault="00AB780B" w:rsidP="000B1F7A">
      <w:pPr>
        <w:divId w:val="113856801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7895A2" w14:textId="64717034" w:rsidR="00AB780B" w:rsidRDefault="00AB780B" w:rsidP="000B1F7A">
      <w:pPr>
        <w:divId w:val="1138568014"/>
      </w:pPr>
      <w:r>
        <w:t>Int main(void) {</w:t>
      </w:r>
    </w:p>
    <w:p w14:paraId="669E51C0" w14:textId="7CF11867" w:rsidR="00AB780B" w:rsidRDefault="00AB780B" w:rsidP="000B1F7A">
      <w:pPr>
        <w:divId w:val="1138568014"/>
      </w:pPr>
      <w:r>
        <w:t xml:space="preserve">Int </w:t>
      </w:r>
      <w:proofErr w:type="gramStart"/>
      <w:r>
        <w:t>T,X</w:t>
      </w:r>
      <w:proofErr w:type="gramEnd"/>
      <w:r>
        <w:t>,Y;</w:t>
      </w:r>
    </w:p>
    <w:p w14:paraId="0E9FB8DC" w14:textId="5E4C963D" w:rsidR="00AB780B" w:rsidRDefault="00AB780B" w:rsidP="000B1F7A">
      <w:pPr>
        <w:divId w:val="1138568014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3B64EFA7" w14:textId="77777777" w:rsidR="00C04C71" w:rsidRDefault="00AB780B" w:rsidP="000B1F7A">
      <w:pPr>
        <w:divId w:val="1138568014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++){</w:t>
      </w:r>
    </w:p>
    <w:p w14:paraId="5C6C21E1" w14:textId="74FA24DC" w:rsidR="00AB780B" w:rsidRDefault="00AB780B" w:rsidP="000B1F7A">
      <w:pPr>
        <w:divId w:val="1138568014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d”,&amp;X,&amp;Y</w:t>
      </w:r>
      <w:proofErr w:type="spellEnd"/>
      <w:r>
        <w:t>);</w:t>
      </w:r>
    </w:p>
    <w:p w14:paraId="61EE4ECB" w14:textId="77777777" w:rsidR="006D4879" w:rsidRDefault="00AB780B" w:rsidP="000B1F7A">
      <w:pPr>
        <w:divId w:val="1138568014"/>
      </w:pPr>
      <w:r>
        <w:t xml:space="preserve">     </w:t>
      </w:r>
      <w:proofErr w:type="spellStart"/>
      <w:r>
        <w:t>Printf</w:t>
      </w:r>
      <w:proofErr w:type="spellEnd"/>
      <w:r>
        <w:t>(“%d\n</w:t>
      </w:r>
      <w:proofErr w:type="gramStart"/>
      <w:r>
        <w:t>”,(</w:t>
      </w:r>
      <w:proofErr w:type="gramEnd"/>
      <w:r>
        <w:t>X-Y)</w:t>
      </w:r>
      <w:r w:rsidR="006D4879">
        <w:t>);</w:t>
      </w:r>
      <w:r>
        <w:t>}</w:t>
      </w:r>
    </w:p>
    <w:p w14:paraId="1A0D0F7A" w14:textId="77777777" w:rsidR="006D4879" w:rsidRDefault="00AB780B" w:rsidP="000B1F7A">
      <w:pPr>
        <w:divId w:val="1138568014"/>
      </w:pPr>
      <w:r>
        <w:tab/>
        <w:t>Return 0;</w:t>
      </w:r>
    </w:p>
    <w:p w14:paraId="7EDC2DA9" w14:textId="4210D01F" w:rsidR="00AB780B" w:rsidRDefault="00AB780B" w:rsidP="000B1F7A">
      <w:pPr>
        <w:divId w:val="1138568014"/>
      </w:pPr>
      <w:r>
        <w:t>}</w:t>
      </w:r>
    </w:p>
    <w:p w14:paraId="08FEA56B" w14:textId="3E1B972B" w:rsidR="00F95E97" w:rsidRDefault="00F95E97">
      <w:pPr>
        <w:pStyle w:val="Heading3"/>
        <w:shd w:val="clear" w:color="auto" w:fill="1D1E23"/>
        <w:spacing w:before="360" w:line="432" w:lineRule="atLeast"/>
        <w:textAlignment w:val="baseline"/>
        <w:divId w:val="994332013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21)Best of Two</w:t>
      </w:r>
    </w:p>
    <w:p w14:paraId="592822D3" w14:textId="77777777" w:rsidR="00B5479E" w:rsidRDefault="00B5479E" w:rsidP="007E7A56">
      <w:pPr>
        <w:divId w:val="16432292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0E1F96" w14:textId="339A79E7" w:rsidR="00B5479E" w:rsidRDefault="00B5479E" w:rsidP="007E7A56">
      <w:pPr>
        <w:divId w:val="164322921"/>
      </w:pPr>
      <w:r>
        <w:t>Int main(void) {</w:t>
      </w:r>
    </w:p>
    <w:p w14:paraId="5A89ACCD" w14:textId="1F64B094" w:rsidR="00B5479E" w:rsidRDefault="00B5479E" w:rsidP="007E7A56">
      <w:pPr>
        <w:divId w:val="164322921"/>
      </w:pPr>
      <w:r>
        <w:t>Int t;</w:t>
      </w:r>
    </w:p>
    <w:p w14:paraId="023C4741" w14:textId="2485AF89" w:rsidR="00B5479E" w:rsidRDefault="00B5479E" w:rsidP="007E7A56">
      <w:pPr>
        <w:divId w:val="164322921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543D0408" w14:textId="50B737FC" w:rsidR="00B5479E" w:rsidRDefault="00B5479E" w:rsidP="007E7A56">
      <w:pPr>
        <w:divId w:val="164322921"/>
      </w:pPr>
      <w:r>
        <w:t>While(t</w:t>
      </w:r>
      <w:proofErr w:type="gramStart"/>
      <w:r>
        <w:t>--){</w:t>
      </w:r>
      <w:proofErr w:type="gramEnd"/>
    </w:p>
    <w:p w14:paraId="32D93AB0" w14:textId="2D9AD01E" w:rsidR="00B5479E" w:rsidRDefault="00B5479E" w:rsidP="007E7A56">
      <w:pPr>
        <w:divId w:val="164322921"/>
      </w:pPr>
      <w:r>
        <w:t xml:space="preserve">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9D42A68" w14:textId="149A196F" w:rsidR="00B5479E" w:rsidRDefault="00B5479E" w:rsidP="007E7A56">
      <w:pPr>
        <w:divId w:val="164322921"/>
      </w:pPr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x,&amp;y</w:t>
      </w:r>
      <w:proofErr w:type="spellEnd"/>
      <w:r>
        <w:t>);</w:t>
      </w:r>
    </w:p>
    <w:p w14:paraId="31DCA0A5" w14:textId="690B89A9" w:rsidR="00B5479E" w:rsidRDefault="00B5479E" w:rsidP="007E7A56">
      <w:pPr>
        <w:divId w:val="164322921"/>
      </w:pPr>
      <w:r>
        <w:t>If(x&gt;=y)</w:t>
      </w:r>
    </w:p>
    <w:p w14:paraId="71DD89C5" w14:textId="706B90D9" w:rsidR="00B5479E" w:rsidRDefault="00B5479E" w:rsidP="007E7A56">
      <w:pPr>
        <w:divId w:val="164322921"/>
      </w:pPr>
      <w:r>
        <w:t xml:space="preserve">  </w:t>
      </w: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”,x</w:t>
      </w:r>
      <w:proofErr w:type="spellEnd"/>
      <w:proofErr w:type="gramEnd"/>
      <w:r>
        <w:t>);</w:t>
      </w:r>
    </w:p>
    <w:p w14:paraId="715FA820" w14:textId="06EE5085" w:rsidR="00B5479E" w:rsidRDefault="00B5479E" w:rsidP="007E7A56">
      <w:pPr>
        <w:divId w:val="164322921"/>
      </w:pPr>
      <w:r>
        <w:t xml:space="preserve"> Else</w:t>
      </w:r>
    </w:p>
    <w:p w14:paraId="103B99F1" w14:textId="0B6C61E2" w:rsidR="00B5479E" w:rsidRDefault="00B5479E" w:rsidP="007E7A56">
      <w:pPr>
        <w:divId w:val="164322921"/>
      </w:pPr>
      <w:r>
        <w:t xml:space="preserve"> </w:t>
      </w: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”,y</w:t>
      </w:r>
      <w:proofErr w:type="spellEnd"/>
      <w:proofErr w:type="gramEnd"/>
      <w:r>
        <w:t>);</w:t>
      </w:r>
    </w:p>
    <w:p w14:paraId="2261D37A" w14:textId="2F7886A5" w:rsidR="00B5479E" w:rsidRDefault="00F15DD3" w:rsidP="007E7A56">
      <w:pPr>
        <w:divId w:val="164322921"/>
      </w:pPr>
      <w:r>
        <w:t xml:space="preserve">} </w:t>
      </w:r>
      <w:r w:rsidR="00B5479E">
        <w:t>}</w:t>
      </w:r>
    </w:p>
    <w:p w14:paraId="4ED6198C" w14:textId="32E00FFF" w:rsidR="00685094" w:rsidRDefault="00685094">
      <w:pPr>
        <w:pStyle w:val="Heading3"/>
        <w:shd w:val="clear" w:color="auto" w:fill="1D1E23"/>
        <w:spacing w:before="360" w:line="432" w:lineRule="atLeast"/>
        <w:textAlignment w:val="baseline"/>
        <w:divId w:val="621811847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lastRenderedPageBreak/>
        <w:t>22) 2000</w:t>
      </w:r>
    </w:p>
    <w:p w14:paraId="3400AA1B" w14:textId="77777777" w:rsidR="00DF535E" w:rsidRDefault="00DF535E" w:rsidP="00685094">
      <w:pPr>
        <w:divId w:val="62181184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3AF1DD" w14:textId="57FEFE10" w:rsidR="00DF535E" w:rsidRDefault="00DF535E" w:rsidP="00685094">
      <w:pPr>
        <w:divId w:val="621811847"/>
      </w:pPr>
      <w:r>
        <w:t>Int main(void) {</w:t>
      </w:r>
    </w:p>
    <w:p w14:paraId="39E284F3" w14:textId="72E4F0C9" w:rsidR="00DF535E" w:rsidRDefault="00DF535E" w:rsidP="00685094">
      <w:pPr>
        <w:divId w:val="621811847"/>
      </w:pPr>
      <w:r>
        <w:t>Int N;</w:t>
      </w:r>
    </w:p>
    <w:p w14:paraId="74D2DA49" w14:textId="66C11290" w:rsidR="00DF535E" w:rsidRDefault="00DF535E" w:rsidP="00685094">
      <w:pPr>
        <w:divId w:val="621811847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0947D869" w14:textId="1AE222CA" w:rsidR="00DF535E" w:rsidRDefault="00DF535E" w:rsidP="00685094">
      <w:pPr>
        <w:divId w:val="621811847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”,N</w:t>
      </w:r>
      <w:proofErr w:type="spellEnd"/>
      <w:proofErr w:type="gramEnd"/>
      <w:r>
        <w:t>*4);</w:t>
      </w:r>
    </w:p>
    <w:p w14:paraId="65717F66" w14:textId="66138BDB" w:rsidR="00DF535E" w:rsidRDefault="00DF535E" w:rsidP="00685094">
      <w:pPr>
        <w:divId w:val="621811847"/>
      </w:pPr>
      <w:r>
        <w:t>Return 0;}</w:t>
      </w:r>
    </w:p>
    <w:p w14:paraId="651AF25E" w14:textId="5905FD55" w:rsidR="00410791" w:rsidRDefault="00410791">
      <w:pPr>
        <w:pStyle w:val="Heading3"/>
        <w:shd w:val="clear" w:color="auto" w:fill="1D1E23"/>
        <w:spacing w:before="360" w:line="432" w:lineRule="atLeast"/>
        <w:textAlignment w:val="baseline"/>
        <w:divId w:val="357237463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23)Roller Coaster</w:t>
      </w:r>
    </w:p>
    <w:p w14:paraId="7A93C436" w14:textId="77777777" w:rsidR="007524B6" w:rsidRDefault="007524B6" w:rsidP="00410791">
      <w:pPr>
        <w:divId w:val="35723746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C8E2CD" w14:textId="180A6A60" w:rsidR="007524B6" w:rsidRDefault="007524B6" w:rsidP="00410791">
      <w:pPr>
        <w:divId w:val="357237463"/>
      </w:pPr>
      <w:r>
        <w:t>Int main(void) {</w:t>
      </w:r>
    </w:p>
    <w:p w14:paraId="47733840" w14:textId="77777777" w:rsidR="007524B6" w:rsidRDefault="007524B6" w:rsidP="00410791">
      <w:pPr>
        <w:divId w:val="357237463"/>
      </w:pPr>
      <w:r>
        <w:tab/>
        <w:t>Int t;</w:t>
      </w:r>
    </w:p>
    <w:p w14:paraId="73A9EC6F" w14:textId="77777777" w:rsidR="007524B6" w:rsidRDefault="007524B6" w:rsidP="00410791">
      <w:pPr>
        <w:divId w:val="357237463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&amp;t);</w:t>
      </w:r>
    </w:p>
    <w:p w14:paraId="2BEF7C8F" w14:textId="44354A51" w:rsidR="007524B6" w:rsidRDefault="007524B6" w:rsidP="00410791">
      <w:pPr>
        <w:divId w:val="357237463"/>
      </w:pPr>
      <w:r>
        <w:t>While(t</w:t>
      </w:r>
      <w:proofErr w:type="gramStart"/>
      <w:r>
        <w:t>--){</w:t>
      </w:r>
      <w:proofErr w:type="gramEnd"/>
    </w:p>
    <w:p w14:paraId="5F1EF9A8" w14:textId="43CA8A08" w:rsidR="007524B6" w:rsidRDefault="007524B6" w:rsidP="00410791">
      <w:pPr>
        <w:divId w:val="357237463"/>
      </w:pPr>
      <w:r>
        <w:t xml:space="preserve">   Int </w:t>
      </w:r>
      <w:proofErr w:type="spellStart"/>
      <w:proofErr w:type="gramStart"/>
      <w:r>
        <w:t>x,h</w:t>
      </w:r>
      <w:proofErr w:type="spellEnd"/>
      <w:proofErr w:type="gramEnd"/>
      <w:r>
        <w:t>;</w:t>
      </w:r>
    </w:p>
    <w:p w14:paraId="72F75570" w14:textId="16C771BE" w:rsidR="007524B6" w:rsidRDefault="007524B6" w:rsidP="00410791">
      <w:pPr>
        <w:divId w:val="357237463"/>
      </w:pP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d”,&amp;x,&amp;h</w:t>
      </w:r>
      <w:proofErr w:type="spellEnd"/>
      <w:r>
        <w:t>);</w:t>
      </w:r>
    </w:p>
    <w:p w14:paraId="71692DD7" w14:textId="36C6208B" w:rsidR="007524B6" w:rsidRDefault="007524B6" w:rsidP="00410791">
      <w:pPr>
        <w:divId w:val="357237463"/>
      </w:pPr>
      <w:r>
        <w:t xml:space="preserve">    </w:t>
      </w:r>
      <w:proofErr w:type="gramStart"/>
      <w:r>
        <w:t>If(</w:t>
      </w:r>
      <w:proofErr w:type="gramEnd"/>
      <w:r>
        <w:t>x &gt;= h)   {</w:t>
      </w:r>
    </w:p>
    <w:p w14:paraId="2497BFE6" w14:textId="219378D0" w:rsidR="007524B6" w:rsidRDefault="007524B6" w:rsidP="00410791">
      <w:pPr>
        <w:divId w:val="357237463"/>
      </w:pPr>
      <w:r>
        <w:t xml:space="preserve">    </w:t>
      </w:r>
      <w:proofErr w:type="spellStart"/>
      <w:r>
        <w:t>Printf</w:t>
      </w:r>
      <w:proofErr w:type="spellEnd"/>
      <w:r>
        <w:t>(“YES\n”</w:t>
      </w:r>
      <w:proofErr w:type="gramStart"/>
      <w:r>
        <w:t xml:space="preserve">);   </w:t>
      </w:r>
      <w:proofErr w:type="gramEnd"/>
      <w:r>
        <w:t xml:space="preserve"> }</w:t>
      </w:r>
    </w:p>
    <w:p w14:paraId="400B16F5" w14:textId="747F49D1" w:rsidR="007524B6" w:rsidRDefault="007524B6" w:rsidP="00410791">
      <w:pPr>
        <w:divId w:val="357237463"/>
      </w:pPr>
      <w:r>
        <w:t xml:space="preserve"> Else</w:t>
      </w:r>
    </w:p>
    <w:p w14:paraId="3964076F" w14:textId="77A7613D" w:rsidR="007524B6" w:rsidRDefault="007524B6" w:rsidP="00410791">
      <w:pPr>
        <w:divId w:val="357237463"/>
      </w:pPr>
      <w:r>
        <w:t xml:space="preserve">    {</w:t>
      </w:r>
    </w:p>
    <w:p w14:paraId="2BE635C9" w14:textId="694C8EB9" w:rsidR="007524B6" w:rsidRDefault="007524B6" w:rsidP="00410791">
      <w:pPr>
        <w:divId w:val="357237463"/>
      </w:pPr>
      <w:r>
        <w:t xml:space="preserve"> </w:t>
      </w:r>
      <w:proofErr w:type="spellStart"/>
      <w:r>
        <w:t>Printf</w:t>
      </w:r>
      <w:proofErr w:type="spellEnd"/>
      <w:r>
        <w:t>(“NO\n”</w:t>
      </w:r>
      <w:proofErr w:type="gramStart"/>
      <w:r>
        <w:t xml:space="preserve">);   </w:t>
      </w:r>
      <w:proofErr w:type="gramEnd"/>
      <w:r>
        <w:t>}}</w:t>
      </w:r>
    </w:p>
    <w:p w14:paraId="57C5138D" w14:textId="17960A7C" w:rsidR="007524B6" w:rsidRDefault="007524B6" w:rsidP="00410791">
      <w:pPr>
        <w:divId w:val="357237463"/>
      </w:pPr>
      <w:r>
        <w:t>Return 0;}</w:t>
      </w:r>
    </w:p>
    <w:p w14:paraId="740CDFD7" w14:textId="45EFED3E" w:rsidR="00834B69" w:rsidRDefault="00834B69">
      <w:pPr>
        <w:pStyle w:val="Heading3"/>
        <w:shd w:val="clear" w:color="auto" w:fill="1D1E23"/>
        <w:spacing w:before="360" w:line="432" w:lineRule="atLeast"/>
        <w:textAlignment w:val="baseline"/>
        <w:divId w:val="956369595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24)Candy Division</w:t>
      </w:r>
    </w:p>
    <w:p w14:paraId="3E90AB6C" w14:textId="77777777" w:rsidR="00A75AB5" w:rsidRDefault="00A75AB5" w:rsidP="00834B69">
      <w:pPr>
        <w:divId w:val="95636959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99AC24" w14:textId="2E86F2E6" w:rsidR="00A75AB5" w:rsidRDefault="00A75AB5" w:rsidP="00834B69">
      <w:pPr>
        <w:divId w:val="956369595"/>
      </w:pPr>
      <w:r>
        <w:t>Int main(void) {</w:t>
      </w:r>
    </w:p>
    <w:p w14:paraId="5F2AFA48" w14:textId="1653821C" w:rsidR="00A75AB5" w:rsidRDefault="00A75AB5" w:rsidP="00834B69">
      <w:pPr>
        <w:divId w:val="956369595"/>
      </w:pPr>
      <w:r>
        <w:lastRenderedPageBreak/>
        <w:t xml:space="preserve">Int </w:t>
      </w:r>
      <w:proofErr w:type="spellStart"/>
      <w:proofErr w:type="gramStart"/>
      <w:r>
        <w:t>t,n</w:t>
      </w:r>
      <w:proofErr w:type="spellEnd"/>
      <w:proofErr w:type="gramEnd"/>
      <w:r>
        <w:t>;</w:t>
      </w:r>
    </w:p>
    <w:p w14:paraId="71454709" w14:textId="4BE68918" w:rsidR="00A75AB5" w:rsidRDefault="00A75AB5" w:rsidP="00834B69">
      <w:pPr>
        <w:divId w:val="956369595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288797D3" w14:textId="77777777" w:rsidR="00A75AB5" w:rsidRDefault="00A75AB5" w:rsidP="00834B69">
      <w:pPr>
        <w:divId w:val="956369595"/>
      </w:pPr>
      <w:r>
        <w:t>While(t</w:t>
      </w:r>
      <w:proofErr w:type="gramStart"/>
      <w:r>
        <w:t>--){</w:t>
      </w:r>
      <w:proofErr w:type="gramEnd"/>
    </w:p>
    <w:p w14:paraId="114F8A35" w14:textId="77777777" w:rsidR="00A75AB5" w:rsidRDefault="00A75AB5" w:rsidP="00834B69">
      <w:pPr>
        <w:divId w:val="956369595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6F2D8CF2" w14:textId="0E98A71C" w:rsidR="00A75AB5" w:rsidRDefault="00A75AB5" w:rsidP="00834B69">
      <w:pPr>
        <w:divId w:val="956369595"/>
      </w:pPr>
      <w:r>
        <w:t xml:space="preserve"> If(n%3==0)</w:t>
      </w:r>
    </w:p>
    <w:p w14:paraId="26B3042C" w14:textId="76B84CBA" w:rsidR="00A75AB5" w:rsidRDefault="00A75AB5" w:rsidP="00834B69">
      <w:pPr>
        <w:divId w:val="956369595"/>
      </w:pPr>
      <w:r>
        <w:t xml:space="preserve">    </w:t>
      </w:r>
      <w:proofErr w:type="spellStart"/>
      <w:r>
        <w:t>Printf</w:t>
      </w:r>
      <w:proofErr w:type="spellEnd"/>
      <w:r>
        <w:t>(“YES\n”);</w:t>
      </w:r>
    </w:p>
    <w:p w14:paraId="5BA74B48" w14:textId="290E39A0" w:rsidR="00A75AB5" w:rsidRDefault="00A75AB5" w:rsidP="00834B69">
      <w:pPr>
        <w:divId w:val="956369595"/>
      </w:pPr>
      <w:r>
        <w:t>Else</w:t>
      </w:r>
    </w:p>
    <w:p w14:paraId="4CB0747F" w14:textId="77777777" w:rsidR="00A75AB5" w:rsidRDefault="00A75AB5" w:rsidP="00834B69">
      <w:pPr>
        <w:divId w:val="956369595"/>
      </w:pPr>
      <w:r>
        <w:t xml:space="preserve">    </w:t>
      </w:r>
      <w:proofErr w:type="spellStart"/>
      <w:r>
        <w:t>Printf</w:t>
      </w:r>
      <w:proofErr w:type="spellEnd"/>
      <w:r>
        <w:t>(“NO\n”);}</w:t>
      </w:r>
    </w:p>
    <w:p w14:paraId="07ED5B17" w14:textId="67FB178E" w:rsidR="00A75AB5" w:rsidRDefault="00A75AB5" w:rsidP="00834B69">
      <w:pPr>
        <w:divId w:val="956369595"/>
      </w:pPr>
      <w:r>
        <w:tab/>
        <w:t>Return 0;}</w:t>
      </w:r>
    </w:p>
    <w:p w14:paraId="64442BF7" w14:textId="352A9468" w:rsidR="00EC29BF" w:rsidRDefault="00EC29BF">
      <w:pPr>
        <w:pStyle w:val="Heading3"/>
        <w:shd w:val="clear" w:color="auto" w:fill="1D1E23"/>
        <w:spacing w:before="360" w:line="432" w:lineRule="atLeast"/>
        <w:textAlignment w:val="baseline"/>
        <w:divId w:val="511068311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25)Chef On Date</w:t>
      </w:r>
    </w:p>
    <w:p w14:paraId="399D3442" w14:textId="77777777" w:rsidR="003158B9" w:rsidRDefault="003158B9" w:rsidP="00EC29BF">
      <w:pPr>
        <w:divId w:val="51106831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291B5A" w14:textId="54B61073" w:rsidR="003158B9" w:rsidRDefault="003158B9" w:rsidP="00EC29BF">
      <w:pPr>
        <w:divId w:val="511068311"/>
      </w:pPr>
      <w:r>
        <w:t>Int main(void) {</w:t>
      </w:r>
    </w:p>
    <w:p w14:paraId="27BE65BF" w14:textId="4C87A6D1" w:rsidR="003158B9" w:rsidRDefault="003158B9" w:rsidP="00EC29BF">
      <w:pPr>
        <w:divId w:val="511068311"/>
      </w:pPr>
      <w:r>
        <w:t xml:space="preserve">    Int t;</w:t>
      </w:r>
    </w:p>
    <w:p w14:paraId="402DD020" w14:textId="759F1FB4" w:rsidR="003158B9" w:rsidRDefault="003158B9" w:rsidP="00EC29BF">
      <w:pPr>
        <w:divId w:val="51106831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&amp;t);</w:t>
      </w:r>
    </w:p>
    <w:p w14:paraId="10A797CE" w14:textId="77777777" w:rsidR="003158B9" w:rsidRDefault="003158B9" w:rsidP="00EC29BF">
      <w:pPr>
        <w:divId w:val="511068311"/>
      </w:pPr>
      <w:r>
        <w:t xml:space="preserve">  While(</w:t>
      </w:r>
      <w:proofErr w:type="gramStart"/>
      <w:r>
        <w:t>t!=</w:t>
      </w:r>
      <w:proofErr w:type="gramEnd"/>
      <w:r>
        <w:t>0)    {</w:t>
      </w:r>
    </w:p>
    <w:p w14:paraId="299882D3" w14:textId="24B00B20" w:rsidR="003158B9" w:rsidRDefault="003158B9" w:rsidP="00EC29BF">
      <w:pPr>
        <w:divId w:val="511068311"/>
      </w:pPr>
      <w:r>
        <w:t xml:space="preserve">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EA915F9" w14:textId="77777777" w:rsidR="003158B9" w:rsidRDefault="003158B9" w:rsidP="00EC29BF">
      <w:pPr>
        <w:divId w:val="511068311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%d”, &amp;x, &amp;y);</w:t>
      </w:r>
    </w:p>
    <w:p w14:paraId="27C9C284" w14:textId="7DF44FAA" w:rsidR="003158B9" w:rsidRDefault="003158B9" w:rsidP="00EC29BF">
      <w:pPr>
        <w:divId w:val="511068311"/>
      </w:pPr>
      <w:r>
        <w:t xml:space="preserve">     If (x&gt;=</w:t>
      </w:r>
      <w:proofErr w:type="gramStart"/>
      <w:r>
        <w:t xml:space="preserve">y)   </w:t>
      </w:r>
      <w:proofErr w:type="gramEnd"/>
      <w:r>
        <w:t xml:space="preserve">   {</w:t>
      </w:r>
    </w:p>
    <w:p w14:paraId="46F4AFE4" w14:textId="58479FC5" w:rsidR="003158B9" w:rsidRDefault="003158B9" w:rsidP="00EC29BF">
      <w:pPr>
        <w:divId w:val="51106831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“yes \n”);      }</w:t>
      </w:r>
    </w:p>
    <w:p w14:paraId="61F26EFD" w14:textId="768BD26F" w:rsidR="003158B9" w:rsidRDefault="003158B9" w:rsidP="00EC29BF">
      <w:pPr>
        <w:divId w:val="511068311"/>
      </w:pPr>
      <w:r>
        <w:t xml:space="preserve"> Else</w:t>
      </w:r>
    </w:p>
    <w:p w14:paraId="41A34F33" w14:textId="77777777" w:rsidR="003158B9" w:rsidRDefault="003158B9" w:rsidP="00EC29BF">
      <w:pPr>
        <w:divId w:val="511068311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\n”)  t--;    }</w:t>
      </w:r>
    </w:p>
    <w:p w14:paraId="4B939958" w14:textId="70C60107" w:rsidR="00CF3688" w:rsidRDefault="003158B9" w:rsidP="00EC29BF">
      <w:pPr>
        <w:divId w:val="511068311"/>
      </w:pPr>
      <w:r>
        <w:t>Return 0;</w:t>
      </w:r>
      <w:r w:rsidR="00C35A85">
        <w:t>}</w:t>
      </w:r>
    </w:p>
    <w:p w14:paraId="4BDCD9FA" w14:textId="2EE10F05" w:rsidR="00C35A85" w:rsidRDefault="00C35A85">
      <w:pPr>
        <w:pStyle w:val="Heading3"/>
        <w:shd w:val="clear" w:color="auto" w:fill="1D1E23"/>
        <w:spacing w:before="360" w:line="432" w:lineRule="atLeast"/>
        <w:textAlignment w:val="baseline"/>
        <w:divId w:val="231278416"/>
        <w:rPr>
          <w:rFonts w:ascii="Open Sans" w:eastAsia="Times New Roman" w:hAnsi="Open Sans" w:cs="Open Sans"/>
          <w:color w:val="D7D7D7"/>
        </w:rPr>
      </w:pPr>
      <w:r>
        <w:rPr>
          <w:rFonts w:ascii="Open Sans" w:eastAsia="Times New Roman" w:hAnsi="Open Sans" w:cs="Open Sans"/>
          <w:color w:val="D7D7D7"/>
        </w:rPr>
        <w:t>26)Parity</w:t>
      </w:r>
    </w:p>
    <w:p w14:paraId="4FE25967" w14:textId="77777777" w:rsidR="006738EB" w:rsidRDefault="006738EB" w:rsidP="00C35A85">
      <w:pPr>
        <w:divId w:val="23127841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5654A1" w14:textId="326E6340" w:rsidR="006738EB" w:rsidRDefault="006738EB" w:rsidP="00C35A85">
      <w:pPr>
        <w:divId w:val="231278416"/>
      </w:pPr>
      <w:r>
        <w:lastRenderedPageBreak/>
        <w:t>Int main(void) {</w:t>
      </w:r>
    </w:p>
    <w:p w14:paraId="3633A578" w14:textId="398CA560" w:rsidR="006738EB" w:rsidRDefault="006738EB" w:rsidP="00C35A85">
      <w:pPr>
        <w:divId w:val="231278416"/>
      </w:pPr>
      <w:r>
        <w:t xml:space="preserve">Int </w:t>
      </w:r>
      <w:proofErr w:type="spellStart"/>
      <w:proofErr w:type="gramStart"/>
      <w:r>
        <w:t>t,x</w:t>
      </w:r>
      <w:proofErr w:type="spellEnd"/>
      <w:proofErr w:type="gramEnd"/>
      <w:r>
        <w:t>;</w:t>
      </w:r>
    </w:p>
    <w:p w14:paraId="52860AEB" w14:textId="1347A628" w:rsidR="006738EB" w:rsidRDefault="006738EB" w:rsidP="00C35A85">
      <w:pPr>
        <w:divId w:val="231278416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t</w:t>
      </w:r>
      <w:proofErr w:type="spellEnd"/>
      <w:r>
        <w:t>);</w:t>
      </w:r>
    </w:p>
    <w:p w14:paraId="570115A6" w14:textId="5ED9CDAE" w:rsidR="006738EB" w:rsidRDefault="006738EB" w:rsidP="00C35A85">
      <w:pPr>
        <w:divId w:val="231278416"/>
      </w:pPr>
      <w:r>
        <w:t>While(t--)</w:t>
      </w:r>
    </w:p>
    <w:p w14:paraId="57EE756C" w14:textId="4FF8152E" w:rsidR="006738EB" w:rsidRDefault="006738EB" w:rsidP="00C35A85">
      <w:pPr>
        <w:divId w:val="231278416"/>
      </w:pPr>
      <w:r>
        <w:t>{</w:t>
      </w:r>
    </w:p>
    <w:p w14:paraId="29B45CBA" w14:textId="4DCC317B" w:rsidR="006738EB" w:rsidRDefault="006738EB" w:rsidP="00C35A85">
      <w:pPr>
        <w:divId w:val="231278416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x</w:t>
      </w:r>
      <w:proofErr w:type="spellEnd"/>
      <w:r>
        <w:t>);</w:t>
      </w:r>
    </w:p>
    <w:p w14:paraId="09F76FFB" w14:textId="78DD9FF2" w:rsidR="006738EB" w:rsidRDefault="006738EB" w:rsidP="00C35A85">
      <w:pPr>
        <w:divId w:val="231278416"/>
      </w:pPr>
      <w:r>
        <w:t xml:space="preserve">    If(x%2==0)</w:t>
      </w:r>
      <w:proofErr w:type="gramStart"/>
      <w:r>
        <w:t xml:space="preserve">   {</w:t>
      </w:r>
      <w:proofErr w:type="gramEnd"/>
    </w:p>
    <w:p w14:paraId="544AF0AB" w14:textId="77777777" w:rsidR="00D3476E" w:rsidRDefault="006738EB" w:rsidP="00C35A85">
      <w:pPr>
        <w:divId w:val="231278416"/>
      </w:pPr>
      <w:r>
        <w:t xml:space="preserve"> </w:t>
      </w:r>
      <w:proofErr w:type="spellStart"/>
      <w:r>
        <w:t>Printf</w:t>
      </w:r>
      <w:proofErr w:type="spellEnd"/>
      <w:r>
        <w:t>(“YES\n”);}</w:t>
      </w:r>
    </w:p>
    <w:p w14:paraId="24AF2BA8" w14:textId="77777777" w:rsidR="00025837" w:rsidRDefault="006738EB" w:rsidP="00C35A85">
      <w:pPr>
        <w:divId w:val="231278416"/>
      </w:pPr>
      <w:r>
        <w:t xml:space="preserve"> Else </w:t>
      </w:r>
      <w:proofErr w:type="gramStart"/>
      <w:r>
        <w:t xml:space="preserve">   {</w:t>
      </w:r>
      <w:proofErr w:type="gramEnd"/>
    </w:p>
    <w:p w14:paraId="3756E0D6" w14:textId="454C8C4C" w:rsidR="006738EB" w:rsidRDefault="006738EB" w:rsidP="00C35A85">
      <w:pPr>
        <w:divId w:val="231278416"/>
      </w:pPr>
      <w:r>
        <w:tab/>
        <w:t xml:space="preserve">    </w:t>
      </w:r>
      <w:proofErr w:type="spellStart"/>
      <w:r>
        <w:t>Printf</w:t>
      </w:r>
      <w:proofErr w:type="spellEnd"/>
      <w:r>
        <w:t>(“NO\n”);</w:t>
      </w:r>
    </w:p>
    <w:p w14:paraId="1C7A1BDB" w14:textId="63626CD9" w:rsidR="006738EB" w:rsidRDefault="006738EB" w:rsidP="00C35A85">
      <w:pPr>
        <w:divId w:val="231278416"/>
      </w:pPr>
      <w:r>
        <w:t xml:space="preserve"> }}</w:t>
      </w:r>
    </w:p>
    <w:p w14:paraId="6265F77A" w14:textId="33551CBD" w:rsidR="006738EB" w:rsidRDefault="006738EB" w:rsidP="00C35A85">
      <w:pPr>
        <w:divId w:val="231278416"/>
      </w:pPr>
      <w:r>
        <w:t xml:space="preserve">      Return 0;</w:t>
      </w:r>
    </w:p>
    <w:p w14:paraId="3D18A6E2" w14:textId="63906CB0" w:rsidR="006E2B2F" w:rsidRDefault="006738EB" w:rsidP="006E2B2F">
      <w:pPr>
        <w:divId w:val="231278416"/>
      </w:pPr>
      <w:r>
        <w:t>}</w:t>
      </w:r>
    </w:p>
    <w:p w14:paraId="7FAACC11" w14:textId="566395CB" w:rsidR="006E2B2F" w:rsidRPr="006E2B2F" w:rsidRDefault="006E2B2F" w:rsidP="006E2B2F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27)</w:t>
      </w:r>
      <w:r w:rsidRPr="006E2B2F">
        <w:rPr>
          <w:b/>
          <w:bCs/>
          <w:color w:val="FFFFFF" w:themeColor="background1"/>
          <w:lang w:val="en-IN"/>
        </w:rPr>
        <w:t>Total Prize Mone</w:t>
      </w:r>
      <w:r w:rsidRPr="006E2B2F">
        <w:rPr>
          <w:b/>
          <w:bCs/>
          <w:color w:val="FFFFFF" w:themeColor="background1"/>
          <w:lang w:val="en-IN"/>
        </w:rPr>
        <w:t>y</w:t>
      </w:r>
    </w:p>
    <w:p w14:paraId="264FC74A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>#include &lt;</w:t>
      </w:r>
      <w:proofErr w:type="spellStart"/>
      <w:r w:rsidRPr="006E2B2F">
        <w:rPr>
          <w:lang w:val="en-IN"/>
        </w:rPr>
        <w:t>stdio.h</w:t>
      </w:r>
      <w:proofErr w:type="spellEnd"/>
      <w:r w:rsidRPr="006E2B2F">
        <w:rPr>
          <w:lang w:val="en-IN"/>
        </w:rPr>
        <w:t>&gt;</w:t>
      </w:r>
    </w:p>
    <w:p w14:paraId="19CA5E9F" w14:textId="5B2CC8E9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>int main(void) {</w:t>
      </w:r>
    </w:p>
    <w:p w14:paraId="039CC0DF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>int t;</w:t>
      </w:r>
    </w:p>
    <w:p w14:paraId="2F9FECF3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</w:r>
      <w:proofErr w:type="spellStart"/>
      <w:r w:rsidRPr="006E2B2F">
        <w:rPr>
          <w:lang w:val="en-IN"/>
        </w:rPr>
        <w:t>scanf</w:t>
      </w:r>
      <w:proofErr w:type="spellEnd"/>
      <w:r w:rsidRPr="006E2B2F">
        <w:rPr>
          <w:lang w:val="en-IN"/>
        </w:rPr>
        <w:t>("%</w:t>
      </w:r>
      <w:proofErr w:type="spellStart"/>
      <w:r w:rsidRPr="006E2B2F">
        <w:rPr>
          <w:lang w:val="en-IN"/>
        </w:rPr>
        <w:t>d</w:t>
      </w:r>
      <w:proofErr w:type="gramStart"/>
      <w:r w:rsidRPr="006E2B2F">
        <w:rPr>
          <w:lang w:val="en-IN"/>
        </w:rPr>
        <w:t>",&amp;</w:t>
      </w:r>
      <w:proofErr w:type="gramEnd"/>
      <w:r w:rsidRPr="006E2B2F">
        <w:rPr>
          <w:lang w:val="en-IN"/>
        </w:rPr>
        <w:t>t</w:t>
      </w:r>
      <w:proofErr w:type="spellEnd"/>
      <w:r w:rsidRPr="006E2B2F">
        <w:rPr>
          <w:lang w:val="en-IN"/>
        </w:rPr>
        <w:t>);</w:t>
      </w:r>
    </w:p>
    <w:p w14:paraId="2551FA20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>while(t</w:t>
      </w:r>
      <w:proofErr w:type="gramStart"/>
      <w:r w:rsidRPr="006E2B2F">
        <w:rPr>
          <w:lang w:val="en-IN"/>
        </w:rPr>
        <w:t>--){</w:t>
      </w:r>
      <w:proofErr w:type="gramEnd"/>
    </w:p>
    <w:p w14:paraId="54F55AEA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 xml:space="preserve">    int </w:t>
      </w:r>
      <w:proofErr w:type="spellStart"/>
      <w:proofErr w:type="gramStart"/>
      <w:r w:rsidRPr="006E2B2F">
        <w:rPr>
          <w:lang w:val="en-IN"/>
        </w:rPr>
        <w:t>x,y</w:t>
      </w:r>
      <w:proofErr w:type="spellEnd"/>
      <w:proofErr w:type="gramEnd"/>
      <w:r w:rsidRPr="006E2B2F">
        <w:rPr>
          <w:lang w:val="en-IN"/>
        </w:rPr>
        <w:t>;</w:t>
      </w:r>
    </w:p>
    <w:p w14:paraId="63ADB32C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 xml:space="preserve">    </w:t>
      </w:r>
      <w:proofErr w:type="spellStart"/>
      <w:proofErr w:type="gramStart"/>
      <w:r w:rsidRPr="006E2B2F">
        <w:rPr>
          <w:lang w:val="en-IN"/>
        </w:rPr>
        <w:t>scanf</w:t>
      </w:r>
      <w:proofErr w:type="spellEnd"/>
      <w:r w:rsidRPr="006E2B2F">
        <w:rPr>
          <w:lang w:val="en-IN"/>
        </w:rPr>
        <w:t>(</w:t>
      </w:r>
      <w:proofErr w:type="gramEnd"/>
      <w:r w:rsidRPr="006E2B2F">
        <w:rPr>
          <w:lang w:val="en-IN"/>
        </w:rPr>
        <w:t>"%d %</w:t>
      </w:r>
      <w:proofErr w:type="spellStart"/>
      <w:r w:rsidRPr="006E2B2F">
        <w:rPr>
          <w:lang w:val="en-IN"/>
        </w:rPr>
        <w:t>d",&amp;x,&amp;y</w:t>
      </w:r>
      <w:proofErr w:type="spellEnd"/>
      <w:r w:rsidRPr="006E2B2F">
        <w:rPr>
          <w:lang w:val="en-IN"/>
        </w:rPr>
        <w:t>);</w:t>
      </w:r>
    </w:p>
    <w:p w14:paraId="19BF9BF8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 xml:space="preserve">    </w:t>
      </w:r>
      <w:proofErr w:type="spellStart"/>
      <w:r w:rsidRPr="006E2B2F">
        <w:rPr>
          <w:lang w:val="en-IN"/>
        </w:rPr>
        <w:t>printf</w:t>
      </w:r>
      <w:proofErr w:type="spellEnd"/>
      <w:r w:rsidRPr="006E2B2F">
        <w:rPr>
          <w:lang w:val="en-IN"/>
        </w:rPr>
        <w:t>("%d\n</w:t>
      </w:r>
      <w:proofErr w:type="gramStart"/>
      <w:r w:rsidRPr="006E2B2F">
        <w:rPr>
          <w:lang w:val="en-IN"/>
        </w:rPr>
        <w:t>",(</w:t>
      </w:r>
      <w:proofErr w:type="gramEnd"/>
      <w:r w:rsidRPr="006E2B2F">
        <w:rPr>
          <w:lang w:val="en-IN"/>
        </w:rPr>
        <w:t>x*10)+(y*90));</w:t>
      </w:r>
    </w:p>
    <w:p w14:paraId="66CF2BAB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>}</w:t>
      </w:r>
    </w:p>
    <w:p w14:paraId="34CB3044" w14:textId="77777777" w:rsidR="006E2B2F" w:rsidRP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ab/>
        <w:t>return 0;</w:t>
      </w:r>
    </w:p>
    <w:p w14:paraId="2FA72F6D" w14:textId="72075ED1" w:rsidR="006E2B2F" w:rsidRDefault="006E2B2F" w:rsidP="006E2B2F">
      <w:pPr>
        <w:divId w:val="231278416"/>
        <w:rPr>
          <w:lang w:val="en-IN"/>
        </w:rPr>
      </w:pPr>
      <w:r w:rsidRPr="006E2B2F">
        <w:rPr>
          <w:lang w:val="en-IN"/>
        </w:rPr>
        <w:t>}</w:t>
      </w:r>
    </w:p>
    <w:p w14:paraId="1A1AD62E" w14:textId="77777777" w:rsidR="00847FD4" w:rsidRPr="006E2B2F" w:rsidRDefault="00847FD4" w:rsidP="006E2B2F">
      <w:pPr>
        <w:divId w:val="231278416"/>
      </w:pPr>
    </w:p>
    <w:p w14:paraId="4C595EEE" w14:textId="2847BA13" w:rsidR="006E2B2F" w:rsidRPr="006E2B2F" w:rsidRDefault="00847FD4" w:rsidP="00847FD4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lastRenderedPageBreak/>
        <w:t>28)</w:t>
      </w:r>
      <w:r w:rsidR="006E2B2F" w:rsidRPr="006E2B2F">
        <w:rPr>
          <w:b/>
          <w:bCs/>
          <w:color w:val="FFFFFF" w:themeColor="background1"/>
          <w:lang w:val="en-IN"/>
        </w:rPr>
        <w:t>Counting Words</w:t>
      </w:r>
    </w:p>
    <w:p w14:paraId="1AA76AA1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#include &lt;</w:t>
      </w:r>
      <w:proofErr w:type="spellStart"/>
      <w:r w:rsidRPr="00847FD4">
        <w:rPr>
          <w:lang w:val="en-IN"/>
        </w:rPr>
        <w:t>stdio.h</w:t>
      </w:r>
      <w:proofErr w:type="spellEnd"/>
      <w:r w:rsidRPr="00847FD4">
        <w:rPr>
          <w:lang w:val="en-IN"/>
        </w:rPr>
        <w:t>&gt;</w:t>
      </w:r>
    </w:p>
    <w:p w14:paraId="0F98085E" w14:textId="7D95CEEE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int main(void) {</w:t>
      </w:r>
    </w:p>
    <w:p w14:paraId="5685A7E2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int t;</w:t>
      </w:r>
    </w:p>
    <w:p w14:paraId="6086699C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</w:t>
      </w:r>
      <w:proofErr w:type="spellStart"/>
      <w:r w:rsidRPr="00847FD4">
        <w:rPr>
          <w:lang w:val="en-IN"/>
        </w:rPr>
        <w:t>scanf</w:t>
      </w:r>
      <w:proofErr w:type="spellEnd"/>
      <w:r w:rsidRPr="00847FD4">
        <w:rPr>
          <w:lang w:val="en-IN"/>
        </w:rPr>
        <w:t>("%</w:t>
      </w:r>
      <w:proofErr w:type="spellStart"/>
      <w:r w:rsidRPr="00847FD4">
        <w:rPr>
          <w:lang w:val="en-IN"/>
        </w:rPr>
        <w:t>d</w:t>
      </w:r>
      <w:proofErr w:type="gramStart"/>
      <w:r w:rsidRPr="00847FD4">
        <w:rPr>
          <w:lang w:val="en-IN"/>
        </w:rPr>
        <w:t>",&amp;</w:t>
      </w:r>
      <w:proofErr w:type="gramEnd"/>
      <w:r w:rsidRPr="00847FD4">
        <w:rPr>
          <w:lang w:val="en-IN"/>
        </w:rPr>
        <w:t>t</w:t>
      </w:r>
      <w:proofErr w:type="spellEnd"/>
      <w:r w:rsidRPr="00847FD4">
        <w:rPr>
          <w:lang w:val="en-IN"/>
        </w:rPr>
        <w:t>);</w:t>
      </w:r>
    </w:p>
    <w:p w14:paraId="1F8E5DB7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while(t</w:t>
      </w:r>
      <w:proofErr w:type="gramStart"/>
      <w:r w:rsidRPr="00847FD4">
        <w:rPr>
          <w:lang w:val="en-IN"/>
        </w:rPr>
        <w:t>--){</w:t>
      </w:r>
      <w:proofErr w:type="gramEnd"/>
    </w:p>
    <w:p w14:paraId="33ADF95E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int </w:t>
      </w:r>
      <w:proofErr w:type="spellStart"/>
      <w:proofErr w:type="gramStart"/>
      <w:r w:rsidRPr="00847FD4">
        <w:rPr>
          <w:lang w:val="en-IN"/>
        </w:rPr>
        <w:t>a,b</w:t>
      </w:r>
      <w:proofErr w:type="spellEnd"/>
      <w:proofErr w:type="gramEnd"/>
      <w:r w:rsidRPr="00847FD4">
        <w:rPr>
          <w:lang w:val="en-IN"/>
        </w:rPr>
        <w:t>;</w:t>
      </w:r>
    </w:p>
    <w:p w14:paraId="3444545B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</w:t>
      </w:r>
      <w:proofErr w:type="spellStart"/>
      <w:r w:rsidRPr="00847FD4">
        <w:rPr>
          <w:lang w:val="en-IN"/>
        </w:rPr>
        <w:t>scanf</w:t>
      </w:r>
      <w:proofErr w:type="spellEnd"/>
      <w:r w:rsidRPr="00847FD4">
        <w:rPr>
          <w:lang w:val="en-IN"/>
        </w:rPr>
        <w:t>("%</w:t>
      </w:r>
      <w:proofErr w:type="spellStart"/>
      <w:r w:rsidRPr="00847FD4">
        <w:rPr>
          <w:lang w:val="en-IN"/>
        </w:rPr>
        <w:t>d%d</w:t>
      </w:r>
      <w:proofErr w:type="spellEnd"/>
      <w:proofErr w:type="gramStart"/>
      <w:r w:rsidRPr="00847FD4">
        <w:rPr>
          <w:lang w:val="en-IN"/>
        </w:rPr>
        <w:t>",&amp;</w:t>
      </w:r>
      <w:proofErr w:type="spellStart"/>
      <w:proofErr w:type="gramEnd"/>
      <w:r w:rsidRPr="00847FD4">
        <w:rPr>
          <w:lang w:val="en-IN"/>
        </w:rPr>
        <w:t>a,&amp;b</w:t>
      </w:r>
      <w:proofErr w:type="spellEnd"/>
      <w:r w:rsidRPr="00847FD4">
        <w:rPr>
          <w:lang w:val="en-IN"/>
        </w:rPr>
        <w:t>);</w:t>
      </w:r>
    </w:p>
    <w:p w14:paraId="3C64EC4B" w14:textId="77777777" w:rsidR="00847FD4" w:rsidRPr="00847FD4" w:rsidRDefault="00847FD4" w:rsidP="00847FD4">
      <w:pPr>
        <w:divId w:val="231278416"/>
        <w:rPr>
          <w:lang w:val="en-IN"/>
        </w:rPr>
      </w:pPr>
      <w:proofErr w:type="spellStart"/>
      <w:r w:rsidRPr="00847FD4">
        <w:rPr>
          <w:lang w:val="en-IN"/>
        </w:rPr>
        <w:t>printf</w:t>
      </w:r>
      <w:proofErr w:type="spellEnd"/>
      <w:r w:rsidRPr="00847FD4">
        <w:rPr>
          <w:lang w:val="en-IN"/>
        </w:rPr>
        <w:t>("\</w:t>
      </w:r>
      <w:proofErr w:type="spellStart"/>
      <w:r w:rsidRPr="00847FD4">
        <w:rPr>
          <w:lang w:val="en-IN"/>
        </w:rPr>
        <w:t>n%d</w:t>
      </w:r>
      <w:proofErr w:type="spellEnd"/>
      <w:proofErr w:type="gramStart"/>
      <w:r w:rsidRPr="00847FD4">
        <w:rPr>
          <w:lang w:val="en-IN"/>
        </w:rPr>
        <w:t>",a</w:t>
      </w:r>
      <w:proofErr w:type="gramEnd"/>
      <w:r w:rsidRPr="00847FD4">
        <w:rPr>
          <w:lang w:val="en-IN"/>
        </w:rPr>
        <w:t>*b); }</w:t>
      </w:r>
    </w:p>
    <w:p w14:paraId="06C9CCCC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ab/>
        <w:t>// your code goes here</w:t>
      </w:r>
    </w:p>
    <w:p w14:paraId="06C24F88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ab/>
        <w:t>return 0;</w:t>
      </w:r>
    </w:p>
    <w:p w14:paraId="6317F106" w14:textId="6771C854" w:rsidR="006E2B2F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}</w:t>
      </w:r>
    </w:p>
    <w:p w14:paraId="4F2AD2F1" w14:textId="010AE5E9" w:rsidR="00847FD4" w:rsidRPr="00847FD4" w:rsidRDefault="00847FD4" w:rsidP="00847FD4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29)</w:t>
      </w:r>
      <w:r w:rsidRPr="00847FD4">
        <w:rPr>
          <w:b/>
          <w:bCs/>
          <w:color w:val="FFFFFF" w:themeColor="background1"/>
          <w:lang w:val="en-IN"/>
        </w:rPr>
        <w:t>Battery Health</w:t>
      </w:r>
    </w:p>
    <w:p w14:paraId="1E83D1FF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#include &lt;</w:t>
      </w:r>
      <w:proofErr w:type="spellStart"/>
      <w:r w:rsidRPr="00847FD4">
        <w:rPr>
          <w:lang w:val="en-IN"/>
        </w:rPr>
        <w:t>stdio.h</w:t>
      </w:r>
      <w:proofErr w:type="spellEnd"/>
      <w:r w:rsidRPr="00847FD4">
        <w:rPr>
          <w:lang w:val="en-IN"/>
        </w:rPr>
        <w:t>&gt;</w:t>
      </w:r>
    </w:p>
    <w:p w14:paraId="45E3ADFC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int main(void) {</w:t>
      </w:r>
    </w:p>
    <w:p w14:paraId="4A967AF5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int t;</w:t>
      </w:r>
    </w:p>
    <w:p w14:paraId="09F7DDC0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</w:t>
      </w:r>
      <w:proofErr w:type="spellStart"/>
      <w:r w:rsidRPr="00847FD4">
        <w:rPr>
          <w:lang w:val="en-IN"/>
        </w:rPr>
        <w:t>scanf</w:t>
      </w:r>
      <w:proofErr w:type="spellEnd"/>
      <w:r w:rsidRPr="00847FD4">
        <w:rPr>
          <w:lang w:val="en-IN"/>
        </w:rPr>
        <w:t>("%</w:t>
      </w:r>
      <w:proofErr w:type="spellStart"/>
      <w:r w:rsidRPr="00847FD4">
        <w:rPr>
          <w:lang w:val="en-IN"/>
        </w:rPr>
        <w:t>d</w:t>
      </w:r>
      <w:proofErr w:type="gramStart"/>
      <w:r w:rsidRPr="00847FD4">
        <w:rPr>
          <w:lang w:val="en-IN"/>
        </w:rPr>
        <w:t>",&amp;</w:t>
      </w:r>
      <w:proofErr w:type="gramEnd"/>
      <w:r w:rsidRPr="00847FD4">
        <w:rPr>
          <w:lang w:val="en-IN"/>
        </w:rPr>
        <w:t>t</w:t>
      </w:r>
      <w:proofErr w:type="spellEnd"/>
      <w:r w:rsidRPr="00847FD4">
        <w:rPr>
          <w:lang w:val="en-IN"/>
        </w:rPr>
        <w:t>);</w:t>
      </w:r>
    </w:p>
    <w:p w14:paraId="0502D2F0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while(t--)</w:t>
      </w:r>
    </w:p>
    <w:p w14:paraId="5862FFE7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{</w:t>
      </w:r>
    </w:p>
    <w:p w14:paraId="69001C07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int x;</w:t>
      </w:r>
    </w:p>
    <w:p w14:paraId="444033F3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</w:t>
      </w:r>
      <w:proofErr w:type="spellStart"/>
      <w:r w:rsidRPr="00847FD4">
        <w:rPr>
          <w:lang w:val="en-IN"/>
        </w:rPr>
        <w:t>scanf</w:t>
      </w:r>
      <w:proofErr w:type="spellEnd"/>
      <w:r w:rsidRPr="00847FD4">
        <w:rPr>
          <w:lang w:val="en-IN"/>
        </w:rPr>
        <w:t>("%</w:t>
      </w:r>
      <w:proofErr w:type="spellStart"/>
      <w:r w:rsidRPr="00847FD4">
        <w:rPr>
          <w:lang w:val="en-IN"/>
        </w:rPr>
        <w:t>d</w:t>
      </w:r>
      <w:proofErr w:type="gramStart"/>
      <w:r w:rsidRPr="00847FD4">
        <w:rPr>
          <w:lang w:val="en-IN"/>
        </w:rPr>
        <w:t>",&amp;</w:t>
      </w:r>
      <w:proofErr w:type="gramEnd"/>
      <w:r w:rsidRPr="00847FD4">
        <w:rPr>
          <w:lang w:val="en-IN"/>
        </w:rPr>
        <w:t>x</w:t>
      </w:r>
      <w:proofErr w:type="spellEnd"/>
      <w:r w:rsidRPr="00847FD4">
        <w:rPr>
          <w:lang w:val="en-IN"/>
        </w:rPr>
        <w:t>);</w:t>
      </w:r>
    </w:p>
    <w:p w14:paraId="6E15D155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if(x&gt;=80)</w:t>
      </w:r>
    </w:p>
    <w:p w14:paraId="560CA4D6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</w:t>
      </w:r>
      <w:proofErr w:type="spellStart"/>
      <w:r w:rsidRPr="00847FD4">
        <w:rPr>
          <w:lang w:val="en-IN"/>
        </w:rPr>
        <w:t>printf</w:t>
      </w:r>
      <w:proofErr w:type="spellEnd"/>
      <w:r w:rsidRPr="00847FD4">
        <w:rPr>
          <w:lang w:val="en-IN"/>
        </w:rPr>
        <w:t>("YES\n");</w:t>
      </w:r>
    </w:p>
    <w:p w14:paraId="3E1C826E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else</w:t>
      </w:r>
    </w:p>
    <w:p w14:paraId="66C483E2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</w:t>
      </w:r>
      <w:proofErr w:type="spellStart"/>
      <w:r w:rsidRPr="00847FD4">
        <w:rPr>
          <w:lang w:val="en-IN"/>
        </w:rPr>
        <w:t>printf</w:t>
      </w:r>
      <w:proofErr w:type="spellEnd"/>
      <w:r w:rsidRPr="00847FD4">
        <w:rPr>
          <w:lang w:val="en-IN"/>
        </w:rPr>
        <w:t>("NO\n");</w:t>
      </w:r>
    </w:p>
    <w:p w14:paraId="0D0D74E7" w14:textId="584A7B76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}</w:t>
      </w:r>
    </w:p>
    <w:p w14:paraId="7DED625C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lastRenderedPageBreak/>
        <w:tab/>
        <w:t>return 0;</w:t>
      </w:r>
    </w:p>
    <w:p w14:paraId="16E36C78" w14:textId="77777777" w:rsid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}</w:t>
      </w:r>
    </w:p>
    <w:p w14:paraId="440D86E0" w14:textId="6359A1FA" w:rsidR="00847FD4" w:rsidRPr="00847FD4" w:rsidRDefault="00847FD4" w:rsidP="00847FD4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30)</w:t>
      </w:r>
      <w:r w:rsidRPr="00847FD4">
        <w:rPr>
          <w:b/>
          <w:bCs/>
          <w:color w:val="FFFFFF" w:themeColor="background1"/>
          <w:lang w:val="en-IN"/>
        </w:rPr>
        <w:t>Tom and Jerry Chase</w:t>
      </w:r>
    </w:p>
    <w:p w14:paraId="383B57BD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#include &lt;</w:t>
      </w:r>
      <w:proofErr w:type="spellStart"/>
      <w:r w:rsidRPr="00847FD4">
        <w:rPr>
          <w:lang w:val="en-IN"/>
        </w:rPr>
        <w:t>stdio.h</w:t>
      </w:r>
      <w:proofErr w:type="spellEnd"/>
      <w:r w:rsidRPr="00847FD4">
        <w:rPr>
          <w:lang w:val="en-IN"/>
        </w:rPr>
        <w:t>&gt;</w:t>
      </w:r>
    </w:p>
    <w:p w14:paraId="750BF415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int main(void) {</w:t>
      </w:r>
    </w:p>
    <w:p w14:paraId="669FCB7A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int </w:t>
      </w:r>
      <w:proofErr w:type="spellStart"/>
      <w:r w:rsidRPr="00847FD4">
        <w:rPr>
          <w:lang w:val="en-IN"/>
        </w:rPr>
        <w:t>urmija</w:t>
      </w:r>
      <w:proofErr w:type="spellEnd"/>
      <w:r w:rsidRPr="00847FD4">
        <w:rPr>
          <w:lang w:val="en-IN"/>
        </w:rPr>
        <w:t>;</w:t>
      </w:r>
    </w:p>
    <w:p w14:paraId="1B4DFF48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</w:t>
      </w:r>
      <w:proofErr w:type="spellStart"/>
      <w:r w:rsidRPr="00847FD4">
        <w:rPr>
          <w:lang w:val="en-IN"/>
        </w:rPr>
        <w:t>scanf</w:t>
      </w:r>
      <w:proofErr w:type="spellEnd"/>
      <w:r w:rsidRPr="00847FD4">
        <w:rPr>
          <w:lang w:val="en-IN"/>
        </w:rPr>
        <w:t>("%d</w:t>
      </w:r>
      <w:proofErr w:type="gramStart"/>
      <w:r w:rsidRPr="00847FD4">
        <w:rPr>
          <w:lang w:val="en-IN"/>
        </w:rPr>
        <w:t>",&amp;</w:t>
      </w:r>
      <w:proofErr w:type="spellStart"/>
      <w:proofErr w:type="gramEnd"/>
      <w:r w:rsidRPr="00847FD4">
        <w:rPr>
          <w:lang w:val="en-IN"/>
        </w:rPr>
        <w:t>urmija</w:t>
      </w:r>
      <w:proofErr w:type="spellEnd"/>
      <w:r w:rsidRPr="00847FD4">
        <w:rPr>
          <w:lang w:val="en-IN"/>
        </w:rPr>
        <w:t>);</w:t>
      </w:r>
    </w:p>
    <w:p w14:paraId="1A473F94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while(</w:t>
      </w:r>
      <w:proofErr w:type="spellStart"/>
      <w:r w:rsidRPr="00847FD4">
        <w:rPr>
          <w:lang w:val="en-IN"/>
        </w:rPr>
        <w:t>urmija</w:t>
      </w:r>
      <w:proofErr w:type="spellEnd"/>
      <w:proofErr w:type="gramStart"/>
      <w:r w:rsidRPr="00847FD4">
        <w:rPr>
          <w:lang w:val="en-IN"/>
        </w:rPr>
        <w:t>--){</w:t>
      </w:r>
      <w:proofErr w:type="gramEnd"/>
    </w:p>
    <w:p w14:paraId="3A5EE31D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int </w:t>
      </w:r>
      <w:proofErr w:type="spellStart"/>
      <w:proofErr w:type="gramStart"/>
      <w:r w:rsidRPr="00847FD4">
        <w:rPr>
          <w:lang w:val="en-IN"/>
        </w:rPr>
        <w:t>h,g</w:t>
      </w:r>
      <w:proofErr w:type="spellEnd"/>
      <w:proofErr w:type="gramEnd"/>
      <w:r w:rsidRPr="00847FD4">
        <w:rPr>
          <w:lang w:val="en-IN"/>
        </w:rPr>
        <w:t>;</w:t>
      </w:r>
    </w:p>
    <w:p w14:paraId="653B9AE9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</w:t>
      </w:r>
      <w:proofErr w:type="spellStart"/>
      <w:r w:rsidRPr="00847FD4">
        <w:rPr>
          <w:lang w:val="en-IN"/>
        </w:rPr>
        <w:t>scanf</w:t>
      </w:r>
      <w:proofErr w:type="spellEnd"/>
      <w:r w:rsidRPr="00847FD4">
        <w:rPr>
          <w:lang w:val="en-IN"/>
        </w:rPr>
        <w:t>("%</w:t>
      </w:r>
      <w:proofErr w:type="spellStart"/>
      <w:r w:rsidRPr="00847FD4">
        <w:rPr>
          <w:lang w:val="en-IN"/>
        </w:rPr>
        <w:t>d%d</w:t>
      </w:r>
      <w:proofErr w:type="spellEnd"/>
      <w:proofErr w:type="gramStart"/>
      <w:r w:rsidRPr="00847FD4">
        <w:rPr>
          <w:lang w:val="en-IN"/>
        </w:rPr>
        <w:t>",&amp;</w:t>
      </w:r>
      <w:proofErr w:type="spellStart"/>
      <w:proofErr w:type="gramEnd"/>
      <w:r w:rsidRPr="00847FD4">
        <w:rPr>
          <w:lang w:val="en-IN"/>
        </w:rPr>
        <w:t>h,&amp;g</w:t>
      </w:r>
      <w:proofErr w:type="spellEnd"/>
      <w:r w:rsidRPr="00847FD4">
        <w:rPr>
          <w:lang w:val="en-IN"/>
        </w:rPr>
        <w:t>);</w:t>
      </w:r>
    </w:p>
    <w:p w14:paraId="3AB2D282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if(h&gt;=g) </w:t>
      </w:r>
      <w:proofErr w:type="spellStart"/>
      <w:r w:rsidRPr="00847FD4">
        <w:rPr>
          <w:lang w:val="en-IN"/>
        </w:rPr>
        <w:t>printf</w:t>
      </w:r>
      <w:proofErr w:type="spellEnd"/>
      <w:r w:rsidRPr="00847FD4">
        <w:rPr>
          <w:lang w:val="en-IN"/>
        </w:rPr>
        <w:t>("NO\n");</w:t>
      </w:r>
    </w:p>
    <w:p w14:paraId="79429459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    else </w:t>
      </w:r>
      <w:proofErr w:type="spellStart"/>
      <w:r w:rsidRPr="00847FD4">
        <w:rPr>
          <w:lang w:val="en-IN"/>
        </w:rPr>
        <w:t>printf</w:t>
      </w:r>
      <w:proofErr w:type="spellEnd"/>
      <w:r w:rsidRPr="00847FD4">
        <w:rPr>
          <w:lang w:val="en-IN"/>
        </w:rPr>
        <w:t>("YES\n");</w:t>
      </w:r>
    </w:p>
    <w:p w14:paraId="23ECD7EF" w14:textId="7F76E335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 xml:space="preserve">    }</w:t>
      </w:r>
    </w:p>
    <w:p w14:paraId="5024B1CE" w14:textId="77777777" w:rsidR="00847FD4" w:rsidRP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ab/>
        <w:t>return 0;</w:t>
      </w:r>
    </w:p>
    <w:p w14:paraId="1498CB52" w14:textId="2AC61EB4" w:rsidR="00847FD4" w:rsidRDefault="00847FD4" w:rsidP="00847FD4">
      <w:pPr>
        <w:divId w:val="231278416"/>
        <w:rPr>
          <w:lang w:val="en-IN"/>
        </w:rPr>
      </w:pPr>
      <w:r w:rsidRPr="00847FD4">
        <w:rPr>
          <w:lang w:val="en-IN"/>
        </w:rPr>
        <w:t>}</w:t>
      </w:r>
    </w:p>
    <w:p w14:paraId="04CDFC9A" w14:textId="78473F77" w:rsidR="00865514" w:rsidRPr="009529E1" w:rsidRDefault="009529E1" w:rsidP="009529E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31)</w:t>
      </w:r>
      <w:r w:rsidR="00865514" w:rsidRPr="00865514">
        <w:rPr>
          <w:b/>
          <w:bCs/>
          <w:color w:val="FFFFFF" w:themeColor="background1"/>
          <w:lang w:val="en-IN"/>
        </w:rPr>
        <w:t>Ageing</w:t>
      </w:r>
    </w:p>
    <w:p w14:paraId="5783518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23783CF9" w14:textId="2790D668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int main(void) {</w:t>
      </w:r>
    </w:p>
    <w:p w14:paraId="56C7E7E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int </w:t>
      </w:r>
      <w:proofErr w:type="spellStart"/>
      <w:proofErr w:type="gramStart"/>
      <w:r w:rsidRPr="00865514">
        <w:rPr>
          <w:lang w:val="en-IN"/>
        </w:rPr>
        <w:t>t,x</w:t>
      </w:r>
      <w:proofErr w:type="spellEnd"/>
      <w:proofErr w:type="gramEnd"/>
      <w:r w:rsidRPr="00865514">
        <w:rPr>
          <w:lang w:val="en-IN"/>
        </w:rPr>
        <w:t>;</w:t>
      </w:r>
    </w:p>
    <w:p w14:paraId="4E18AC1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238F9F8A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while(t--)</w:t>
      </w:r>
    </w:p>
    <w:p w14:paraId="57E8442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{</w:t>
      </w:r>
    </w:p>
    <w:p w14:paraId="048B6FE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x</w:t>
      </w:r>
      <w:proofErr w:type="spellEnd"/>
      <w:r w:rsidRPr="00865514">
        <w:rPr>
          <w:lang w:val="en-IN"/>
        </w:rPr>
        <w:t>);</w:t>
      </w:r>
    </w:p>
    <w:p w14:paraId="74509B53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("%d\n</w:t>
      </w:r>
      <w:proofErr w:type="gramStart"/>
      <w:r w:rsidRPr="00865514">
        <w:rPr>
          <w:lang w:val="en-IN"/>
        </w:rPr>
        <w:t>",x</w:t>
      </w:r>
      <w:proofErr w:type="gramEnd"/>
      <w:r w:rsidRPr="00865514">
        <w:rPr>
          <w:lang w:val="en-IN"/>
        </w:rPr>
        <w:t>-10);</w:t>
      </w:r>
    </w:p>
    <w:p w14:paraId="5363B803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}</w:t>
      </w:r>
    </w:p>
    <w:p w14:paraId="3011A8E1" w14:textId="7A7E2ED1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return 0;}</w:t>
      </w:r>
    </w:p>
    <w:p w14:paraId="5A24924D" w14:textId="7C066AD9" w:rsidR="00865514" w:rsidRPr="009529E1" w:rsidRDefault="009529E1" w:rsidP="009529E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lastRenderedPageBreak/>
        <w:t>32)</w:t>
      </w:r>
      <w:r w:rsidR="00865514" w:rsidRPr="00865514">
        <w:rPr>
          <w:b/>
          <w:bCs/>
          <w:color w:val="FFFFFF" w:themeColor="background1"/>
          <w:lang w:val="en-IN"/>
        </w:rPr>
        <w:t>Right There</w:t>
      </w:r>
    </w:p>
    <w:p w14:paraId="467DF9F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2DEC977B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int main(void) {</w:t>
      </w:r>
    </w:p>
    <w:p w14:paraId="7D15613A" w14:textId="4E54201E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int T;</w:t>
      </w:r>
    </w:p>
    <w:p w14:paraId="383FF65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08DB373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while(T--)</w:t>
      </w:r>
    </w:p>
    <w:p w14:paraId="5CE1DBE5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{</w:t>
      </w:r>
    </w:p>
    <w:p w14:paraId="5FBDD2C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int </w:t>
      </w:r>
      <w:proofErr w:type="gramStart"/>
      <w:r w:rsidRPr="00865514">
        <w:rPr>
          <w:lang w:val="en-IN"/>
        </w:rPr>
        <w:t>N,M</w:t>
      </w:r>
      <w:proofErr w:type="gramEnd"/>
      <w:r w:rsidRPr="00865514">
        <w:rPr>
          <w:lang w:val="en-IN"/>
        </w:rPr>
        <w:t>;</w:t>
      </w:r>
    </w:p>
    <w:p w14:paraId="104B2BE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d%d</w:t>
      </w:r>
      <w:proofErr w:type="spellEnd"/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N,&amp;M);</w:t>
      </w:r>
    </w:p>
    <w:p w14:paraId="2EE00513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if(N&lt;=M)</w:t>
      </w:r>
    </w:p>
    <w:p w14:paraId="30680700" w14:textId="30CEF239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("YES\n");</w:t>
      </w:r>
    </w:p>
    <w:p w14:paraId="21E14D8A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else </w:t>
      </w:r>
    </w:p>
    <w:p w14:paraId="5B6865FF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("NO\n");</w:t>
      </w:r>
    </w:p>
    <w:p w14:paraId="604DD8C3" w14:textId="6D7B7921" w:rsidR="009529E1" w:rsidRDefault="00865514" w:rsidP="009529E1">
      <w:pPr>
        <w:divId w:val="231278416"/>
        <w:rPr>
          <w:lang w:val="en-IN"/>
        </w:rPr>
      </w:pPr>
      <w:r w:rsidRPr="00865514">
        <w:rPr>
          <w:lang w:val="en-IN"/>
        </w:rPr>
        <w:tab/>
        <w:t>}</w:t>
      </w:r>
    </w:p>
    <w:p w14:paraId="7EE8FEB0" w14:textId="2F370DD1" w:rsidR="009529E1" w:rsidRPr="009529E1" w:rsidRDefault="009529E1" w:rsidP="009529E1">
      <w:pPr>
        <w:divId w:val="231278416"/>
        <w:rPr>
          <w:lang w:val="en-IN"/>
        </w:rPr>
      </w:pPr>
      <w:r>
        <w:rPr>
          <w:lang w:val="en-IN"/>
        </w:rPr>
        <w:t>Return 0;}</w:t>
      </w:r>
    </w:p>
    <w:p w14:paraId="3D29F666" w14:textId="5959892E" w:rsidR="009529E1" w:rsidRPr="009529E1" w:rsidRDefault="009529E1" w:rsidP="009529E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33)</w:t>
      </w:r>
      <w:r w:rsidRPr="00865514">
        <w:rPr>
          <w:b/>
          <w:bCs/>
          <w:color w:val="FFFFFF" w:themeColor="background1"/>
          <w:lang w:val="en-IN"/>
        </w:rPr>
        <w:t>Second Max of Three Numbers</w:t>
      </w:r>
    </w:p>
    <w:p w14:paraId="19E47F78" w14:textId="0DDE8A30" w:rsidR="00865514" w:rsidRDefault="00865514" w:rsidP="00865514">
      <w:pPr>
        <w:divId w:val="231278416"/>
        <w:rPr>
          <w:lang w:val="en-IN"/>
        </w:rPr>
      </w:pPr>
    </w:p>
    <w:p w14:paraId="4BD9C71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7CB7EEB5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int main(void) {</w:t>
      </w:r>
    </w:p>
    <w:p w14:paraId="374D93C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int </w:t>
      </w:r>
      <w:proofErr w:type="gramStart"/>
      <w:r w:rsidRPr="00865514">
        <w:rPr>
          <w:lang w:val="en-IN"/>
        </w:rPr>
        <w:t>t ,</w:t>
      </w:r>
      <w:proofErr w:type="gramEnd"/>
      <w:r w:rsidRPr="00865514">
        <w:rPr>
          <w:lang w:val="en-IN"/>
        </w:rPr>
        <w:t xml:space="preserve"> a, b, c;</w:t>
      </w:r>
    </w:p>
    <w:p w14:paraId="362B4D94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364BEC2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while(t</w:t>
      </w:r>
      <w:proofErr w:type="gramStart"/>
      <w:r w:rsidRPr="00865514">
        <w:rPr>
          <w:lang w:val="en-IN"/>
        </w:rPr>
        <w:t>--){</w:t>
      </w:r>
      <w:proofErr w:type="gramEnd"/>
    </w:p>
    <w:p w14:paraId="19AF4F4A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d%d%d</w:t>
      </w:r>
      <w:proofErr w:type="spellEnd"/>
      <w:proofErr w:type="gramStart"/>
      <w:r w:rsidRPr="00865514">
        <w:rPr>
          <w:lang w:val="en-IN"/>
        </w:rPr>
        <w:t>",&amp;</w:t>
      </w:r>
      <w:proofErr w:type="spellStart"/>
      <w:proofErr w:type="gramEnd"/>
      <w:r w:rsidRPr="00865514">
        <w:rPr>
          <w:lang w:val="en-IN"/>
        </w:rPr>
        <w:t>a,&amp;b,&amp;c</w:t>
      </w:r>
      <w:proofErr w:type="spellEnd"/>
      <w:r w:rsidRPr="00865514">
        <w:rPr>
          <w:lang w:val="en-IN"/>
        </w:rPr>
        <w:t>);</w:t>
      </w:r>
    </w:p>
    <w:p w14:paraId="7581896B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if(a&gt;b &amp;&amp; a&lt;c || a&lt;b &amp;&amp; a&gt;c)</w:t>
      </w:r>
    </w:p>
    <w:p w14:paraId="0581CF4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("%d\</w:t>
      </w:r>
      <w:proofErr w:type="spellStart"/>
      <w:r w:rsidRPr="00865514">
        <w:rPr>
          <w:lang w:val="en-IN"/>
        </w:rPr>
        <w:t>n</w:t>
      </w:r>
      <w:proofErr w:type="gramStart"/>
      <w:r w:rsidRPr="00865514">
        <w:rPr>
          <w:lang w:val="en-IN"/>
        </w:rPr>
        <w:t>",a</w:t>
      </w:r>
      <w:proofErr w:type="spellEnd"/>
      <w:proofErr w:type="gramEnd"/>
      <w:r w:rsidRPr="00865514">
        <w:rPr>
          <w:lang w:val="en-IN"/>
        </w:rPr>
        <w:t>);</w:t>
      </w:r>
    </w:p>
    <w:p w14:paraId="5FF97E94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else if(b&gt;a &amp;&amp; b&lt;c || b&lt;a &amp;&amp; b&gt;c)</w:t>
      </w:r>
    </w:p>
    <w:p w14:paraId="0179DEEB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lastRenderedPageBreak/>
        <w:tab/>
        <w:t xml:space="preserve">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("%d\</w:t>
      </w:r>
      <w:proofErr w:type="spellStart"/>
      <w:r w:rsidRPr="00865514">
        <w:rPr>
          <w:lang w:val="en-IN"/>
        </w:rPr>
        <w:t>n</w:t>
      </w:r>
      <w:proofErr w:type="gramStart"/>
      <w:r w:rsidRPr="00865514">
        <w:rPr>
          <w:lang w:val="en-IN"/>
        </w:rPr>
        <w:t>",b</w:t>
      </w:r>
      <w:proofErr w:type="spellEnd"/>
      <w:proofErr w:type="gramEnd"/>
      <w:r w:rsidRPr="00865514">
        <w:rPr>
          <w:lang w:val="en-IN"/>
        </w:rPr>
        <w:t>);</w:t>
      </w:r>
    </w:p>
    <w:p w14:paraId="3B69871B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else if(c&gt;a &amp;&amp; c&lt;b || c&lt;a &amp;&amp; c&gt;b)</w:t>
      </w:r>
    </w:p>
    <w:p w14:paraId="5A70F75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("%d\</w:t>
      </w:r>
      <w:proofErr w:type="spellStart"/>
      <w:r w:rsidRPr="00865514">
        <w:rPr>
          <w:lang w:val="en-IN"/>
        </w:rPr>
        <w:t>n</w:t>
      </w:r>
      <w:proofErr w:type="gramStart"/>
      <w:r w:rsidRPr="00865514">
        <w:rPr>
          <w:lang w:val="en-IN"/>
        </w:rPr>
        <w:t>",c</w:t>
      </w:r>
      <w:proofErr w:type="spellEnd"/>
      <w:proofErr w:type="gramEnd"/>
      <w:r w:rsidRPr="00865514">
        <w:rPr>
          <w:lang w:val="en-IN"/>
        </w:rPr>
        <w:t>);</w:t>
      </w:r>
    </w:p>
    <w:p w14:paraId="3ACCC1E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}</w:t>
      </w:r>
    </w:p>
    <w:p w14:paraId="5C38A9B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return 0;</w:t>
      </w:r>
    </w:p>
    <w:p w14:paraId="4F743E32" w14:textId="04D2CA2A" w:rsid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}</w:t>
      </w:r>
    </w:p>
    <w:p w14:paraId="49EE7763" w14:textId="006F1046" w:rsidR="00865514" w:rsidRPr="009529E1" w:rsidRDefault="009529E1" w:rsidP="009529E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34)</w:t>
      </w:r>
      <w:r w:rsidR="00865514" w:rsidRPr="00865514">
        <w:rPr>
          <w:b/>
          <w:bCs/>
          <w:color w:val="FFFFFF" w:themeColor="background1"/>
          <w:lang w:val="en-IN"/>
        </w:rPr>
        <w:t>Bull or Bear</w:t>
      </w:r>
    </w:p>
    <w:p w14:paraId="68D4069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6D7D265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int main(void) {</w:t>
      </w:r>
    </w:p>
    <w:p w14:paraId="2085CF39" w14:textId="69351E7F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int </w:t>
      </w:r>
      <w:proofErr w:type="spellStart"/>
      <w:proofErr w:type="gramStart"/>
      <w:r w:rsidRPr="00865514">
        <w:rPr>
          <w:lang w:val="en-IN"/>
        </w:rPr>
        <w:t>t,x</w:t>
      </w:r>
      <w:proofErr w:type="gramEnd"/>
      <w:r w:rsidRPr="00865514">
        <w:rPr>
          <w:lang w:val="en-IN"/>
        </w:rPr>
        <w:t>,y</w:t>
      </w:r>
      <w:proofErr w:type="spellEnd"/>
      <w:r w:rsidRPr="00865514">
        <w:rPr>
          <w:lang w:val="en-IN"/>
        </w:rPr>
        <w:t>;</w:t>
      </w:r>
    </w:p>
    <w:p w14:paraId="486B8B8F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60D5BC3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while(t</w:t>
      </w:r>
      <w:proofErr w:type="gramStart"/>
      <w:r w:rsidRPr="00865514">
        <w:rPr>
          <w:lang w:val="en-IN"/>
        </w:rPr>
        <w:t>--){</w:t>
      </w:r>
      <w:proofErr w:type="gramEnd"/>
    </w:p>
    <w:p w14:paraId="02A2B74B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proofErr w:type="gram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</w:t>
      </w:r>
      <w:proofErr w:type="gramEnd"/>
      <w:r w:rsidRPr="00865514">
        <w:rPr>
          <w:lang w:val="en-IN"/>
        </w:rPr>
        <w:t>"%d %</w:t>
      </w:r>
      <w:proofErr w:type="spellStart"/>
      <w:r w:rsidRPr="00865514">
        <w:rPr>
          <w:lang w:val="en-IN"/>
        </w:rPr>
        <w:t>d",&amp;x,&amp;y</w:t>
      </w:r>
      <w:proofErr w:type="spellEnd"/>
      <w:r w:rsidRPr="00865514">
        <w:rPr>
          <w:lang w:val="en-IN"/>
        </w:rPr>
        <w:t>);</w:t>
      </w:r>
    </w:p>
    <w:p w14:paraId="375E70E5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if(y&gt;</w:t>
      </w:r>
      <w:proofErr w:type="gramStart"/>
      <w:r w:rsidRPr="00865514">
        <w:rPr>
          <w:lang w:val="en-IN"/>
        </w:rPr>
        <w:t>x){</w:t>
      </w:r>
      <w:proofErr w:type="gramEnd"/>
    </w:p>
    <w:p w14:paraId="3D1DC0F5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("PROFIT\n");</w:t>
      </w:r>
    </w:p>
    <w:p w14:paraId="3980579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}</w:t>
      </w:r>
    </w:p>
    <w:p w14:paraId="0BACF48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else if(x==</w:t>
      </w:r>
      <w:proofErr w:type="gramStart"/>
      <w:r w:rsidRPr="00865514">
        <w:rPr>
          <w:lang w:val="en-IN"/>
        </w:rPr>
        <w:t>y){</w:t>
      </w:r>
      <w:proofErr w:type="gramEnd"/>
    </w:p>
    <w:p w14:paraId="052CB8A2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("NEUTRAL\n");</w:t>
      </w:r>
    </w:p>
    <w:p w14:paraId="1FB3C212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}</w:t>
      </w:r>
    </w:p>
    <w:p w14:paraId="4E28EE40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gramStart"/>
      <w:r w:rsidRPr="00865514">
        <w:rPr>
          <w:lang w:val="en-IN"/>
        </w:rPr>
        <w:t>else{</w:t>
      </w:r>
      <w:proofErr w:type="gramEnd"/>
    </w:p>
    <w:p w14:paraId="1348F28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("LOSS\n");</w:t>
      </w:r>
    </w:p>
    <w:p w14:paraId="708DFB3D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}</w:t>
      </w:r>
    </w:p>
    <w:p w14:paraId="11EC4235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}</w:t>
      </w:r>
    </w:p>
    <w:p w14:paraId="2FB4A63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return 0;</w:t>
      </w:r>
    </w:p>
    <w:p w14:paraId="57080C1F" w14:textId="4059B0AC" w:rsid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}</w:t>
      </w:r>
    </w:p>
    <w:p w14:paraId="14AAFEE0" w14:textId="5F589F57" w:rsidR="00865514" w:rsidRPr="009529E1" w:rsidRDefault="009529E1" w:rsidP="009529E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35)</w:t>
      </w:r>
      <w:r w:rsidR="00865514" w:rsidRPr="00865514">
        <w:rPr>
          <w:b/>
          <w:bCs/>
          <w:color w:val="FFFFFF" w:themeColor="background1"/>
          <w:lang w:val="en-IN"/>
        </w:rPr>
        <w:t>Four Tickets</w:t>
      </w:r>
    </w:p>
    <w:p w14:paraId="547BE7C7" w14:textId="77777777" w:rsid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lastRenderedPageBreak/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0A02E978" w14:textId="7AF2ED06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int main(void) {</w:t>
      </w:r>
    </w:p>
    <w:p w14:paraId="2CC35CD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int </w:t>
      </w:r>
      <w:proofErr w:type="spellStart"/>
      <w:proofErr w:type="gramStart"/>
      <w:r w:rsidRPr="00865514">
        <w:rPr>
          <w:lang w:val="en-IN"/>
        </w:rPr>
        <w:t>t,n</w:t>
      </w:r>
      <w:proofErr w:type="gramEnd"/>
      <w:r w:rsidRPr="00865514">
        <w:rPr>
          <w:lang w:val="en-IN"/>
        </w:rPr>
        <w:t>,x</w:t>
      </w:r>
      <w:proofErr w:type="spellEnd"/>
      <w:r w:rsidRPr="00865514">
        <w:rPr>
          <w:lang w:val="en-IN"/>
        </w:rPr>
        <w:t>=1000;</w:t>
      </w:r>
    </w:p>
    <w:p w14:paraId="5DCD5914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29DF3E3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while(t--)</w:t>
      </w:r>
    </w:p>
    <w:p w14:paraId="746297A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{</w:t>
      </w:r>
    </w:p>
    <w:p w14:paraId="05619D92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n</w:t>
      </w:r>
      <w:proofErr w:type="spellEnd"/>
      <w:r w:rsidRPr="00865514">
        <w:rPr>
          <w:lang w:val="en-IN"/>
        </w:rPr>
        <w:t>);</w:t>
      </w:r>
    </w:p>
    <w:p w14:paraId="0CE695BA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if(n*4&lt;=1000)</w:t>
      </w:r>
    </w:p>
    <w:p w14:paraId="050AB014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("yes\n");</w:t>
      </w:r>
    </w:p>
    <w:p w14:paraId="0611A8E4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else</w:t>
      </w:r>
    </w:p>
    <w:p w14:paraId="6E88DA1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("NO\n");</w:t>
      </w:r>
    </w:p>
    <w:p w14:paraId="1323851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}</w:t>
      </w:r>
    </w:p>
    <w:p w14:paraId="54B58A03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return 0;</w:t>
      </w:r>
    </w:p>
    <w:p w14:paraId="7A351F42" w14:textId="33196EAE" w:rsid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}</w:t>
      </w:r>
    </w:p>
    <w:p w14:paraId="0B306749" w14:textId="32DB20E3" w:rsidR="00865514" w:rsidRPr="00865514" w:rsidRDefault="009529E1" w:rsidP="009529E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36)</w:t>
      </w:r>
      <w:r w:rsidR="00865514" w:rsidRPr="00865514">
        <w:rPr>
          <w:b/>
          <w:bCs/>
          <w:color w:val="FFFFFF" w:themeColor="background1"/>
          <w:lang w:val="en-IN"/>
        </w:rPr>
        <w:t>Chairs Requirement</w:t>
      </w:r>
    </w:p>
    <w:p w14:paraId="405BF6F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572B60E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int main(void) </w:t>
      </w:r>
    </w:p>
    <w:p w14:paraId="36306CD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{</w:t>
      </w:r>
    </w:p>
    <w:p w14:paraId="23CFEEF8" w14:textId="65076C30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int T;</w:t>
      </w:r>
    </w:p>
    <w:p w14:paraId="7B0F56DD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1684540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while(T--)</w:t>
      </w:r>
    </w:p>
    <w:p w14:paraId="6D9827D8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{</w:t>
      </w:r>
    </w:p>
    <w:p w14:paraId="013D761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int </w:t>
      </w:r>
      <w:proofErr w:type="spellStart"/>
      <w:proofErr w:type="gramStart"/>
      <w:r w:rsidRPr="00865514">
        <w:rPr>
          <w:lang w:val="en-IN"/>
        </w:rPr>
        <w:t>x,y</w:t>
      </w:r>
      <w:proofErr w:type="spellEnd"/>
      <w:proofErr w:type="gramEnd"/>
      <w:r w:rsidRPr="00865514">
        <w:rPr>
          <w:lang w:val="en-IN"/>
        </w:rPr>
        <w:t>;</w:t>
      </w:r>
    </w:p>
    <w:p w14:paraId="2DE91F10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d%d</w:t>
      </w:r>
      <w:proofErr w:type="spellEnd"/>
      <w:proofErr w:type="gramStart"/>
      <w:r w:rsidRPr="00865514">
        <w:rPr>
          <w:lang w:val="en-IN"/>
        </w:rPr>
        <w:t>",&amp;</w:t>
      </w:r>
      <w:proofErr w:type="spellStart"/>
      <w:proofErr w:type="gramEnd"/>
      <w:r w:rsidRPr="00865514">
        <w:rPr>
          <w:lang w:val="en-IN"/>
        </w:rPr>
        <w:t>x,&amp;y</w:t>
      </w:r>
      <w:proofErr w:type="spellEnd"/>
      <w:r w:rsidRPr="00865514">
        <w:rPr>
          <w:lang w:val="en-IN"/>
        </w:rPr>
        <w:t>);</w:t>
      </w:r>
    </w:p>
    <w:p w14:paraId="63596B33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if(x&gt;=y)</w:t>
      </w:r>
    </w:p>
    <w:p w14:paraId="78726651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{</w:t>
      </w:r>
    </w:p>
    <w:p w14:paraId="57CC316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lastRenderedPageBreak/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("\</w:t>
      </w:r>
      <w:proofErr w:type="spellStart"/>
      <w:r w:rsidRPr="00865514">
        <w:rPr>
          <w:lang w:val="en-IN"/>
        </w:rPr>
        <w:t>n%d</w:t>
      </w:r>
      <w:proofErr w:type="spellEnd"/>
      <w:proofErr w:type="gramStart"/>
      <w:r w:rsidRPr="00865514">
        <w:rPr>
          <w:lang w:val="en-IN"/>
        </w:rPr>
        <w:t>",x</w:t>
      </w:r>
      <w:proofErr w:type="gramEnd"/>
      <w:r w:rsidRPr="00865514">
        <w:rPr>
          <w:lang w:val="en-IN"/>
        </w:rPr>
        <w:t>-y);</w:t>
      </w:r>
    </w:p>
    <w:p w14:paraId="4F901F8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}</w:t>
      </w:r>
    </w:p>
    <w:p w14:paraId="6717239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else</w:t>
      </w:r>
    </w:p>
    <w:p w14:paraId="7DBE0B22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{</w:t>
      </w:r>
    </w:p>
    <w:p w14:paraId="7EBE140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("\n%d",0);</w:t>
      </w:r>
    </w:p>
    <w:p w14:paraId="5D135A5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 xml:space="preserve">    }</w:t>
      </w:r>
    </w:p>
    <w:p w14:paraId="4A7D7094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}</w:t>
      </w:r>
    </w:p>
    <w:p w14:paraId="4954C7B7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return 0;</w:t>
      </w:r>
    </w:p>
    <w:p w14:paraId="2423EDD9" w14:textId="68CE6313" w:rsid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}</w:t>
      </w:r>
    </w:p>
    <w:p w14:paraId="2A319EE0" w14:textId="2CBDD7CA" w:rsidR="00865514" w:rsidRPr="00865514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37)</w:t>
      </w:r>
      <w:r w:rsidR="00865514" w:rsidRPr="00865514">
        <w:rPr>
          <w:b/>
          <w:bCs/>
          <w:color w:val="FFFFFF" w:themeColor="background1"/>
          <w:lang w:val="en-IN"/>
        </w:rPr>
        <w:t>Chef and Donation</w:t>
      </w:r>
    </w:p>
    <w:p w14:paraId="31F1D6CA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#include &lt;</w:t>
      </w:r>
      <w:proofErr w:type="spellStart"/>
      <w:r w:rsidRPr="00865514">
        <w:rPr>
          <w:lang w:val="en-IN"/>
        </w:rPr>
        <w:t>stdio.h</w:t>
      </w:r>
      <w:proofErr w:type="spellEnd"/>
      <w:r w:rsidRPr="00865514">
        <w:rPr>
          <w:lang w:val="en-IN"/>
        </w:rPr>
        <w:t>&gt;</w:t>
      </w:r>
    </w:p>
    <w:p w14:paraId="495306BF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>int main(void) {</w:t>
      </w:r>
    </w:p>
    <w:p w14:paraId="7705416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int t;</w:t>
      </w:r>
    </w:p>
    <w:p w14:paraId="1FAACC0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</w:t>
      </w:r>
      <w:proofErr w:type="gramStart"/>
      <w:r w:rsidRPr="00865514">
        <w:rPr>
          <w:lang w:val="en-IN"/>
        </w:rPr>
        <w:t>",&amp;</w:t>
      </w:r>
      <w:proofErr w:type="gramEnd"/>
      <w:r w:rsidRPr="00865514">
        <w:rPr>
          <w:lang w:val="en-IN"/>
        </w:rPr>
        <w:t>t</w:t>
      </w:r>
      <w:proofErr w:type="spellEnd"/>
      <w:r w:rsidRPr="00865514">
        <w:rPr>
          <w:lang w:val="en-IN"/>
        </w:rPr>
        <w:t>);</w:t>
      </w:r>
    </w:p>
    <w:p w14:paraId="766230F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</w:t>
      </w:r>
      <w:proofErr w:type="gramStart"/>
      <w:r w:rsidRPr="00865514">
        <w:rPr>
          <w:lang w:val="en-IN"/>
        </w:rPr>
        <w:t>for(</w:t>
      </w:r>
      <w:proofErr w:type="gramEnd"/>
      <w:r w:rsidRPr="00865514">
        <w:rPr>
          <w:lang w:val="en-IN"/>
        </w:rPr>
        <w:t xml:space="preserve">int </w:t>
      </w:r>
      <w:proofErr w:type="spellStart"/>
      <w:r w:rsidRPr="00865514">
        <w:rPr>
          <w:lang w:val="en-IN"/>
        </w:rPr>
        <w:t>i</w:t>
      </w:r>
      <w:proofErr w:type="spellEnd"/>
      <w:r w:rsidRPr="00865514">
        <w:rPr>
          <w:lang w:val="en-IN"/>
        </w:rPr>
        <w:t>=0;i&lt;</w:t>
      </w:r>
      <w:proofErr w:type="spellStart"/>
      <w:r w:rsidRPr="00865514">
        <w:rPr>
          <w:lang w:val="en-IN"/>
        </w:rPr>
        <w:t>t;i</w:t>
      </w:r>
      <w:proofErr w:type="spellEnd"/>
      <w:r w:rsidRPr="00865514">
        <w:rPr>
          <w:lang w:val="en-IN"/>
        </w:rPr>
        <w:t>++)</w:t>
      </w:r>
    </w:p>
    <w:p w14:paraId="2FFE2AD6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{</w:t>
      </w:r>
    </w:p>
    <w:p w14:paraId="44BE0DD0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int </w:t>
      </w:r>
      <w:proofErr w:type="spellStart"/>
      <w:proofErr w:type="gramStart"/>
      <w:r w:rsidRPr="00865514">
        <w:rPr>
          <w:lang w:val="en-IN"/>
        </w:rPr>
        <w:t>x,y</w:t>
      </w:r>
      <w:proofErr w:type="spellEnd"/>
      <w:proofErr w:type="gramEnd"/>
      <w:r w:rsidRPr="00865514">
        <w:rPr>
          <w:lang w:val="en-IN"/>
        </w:rPr>
        <w:t>;</w:t>
      </w:r>
    </w:p>
    <w:p w14:paraId="4A24B5A2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</w:t>
      </w:r>
      <w:proofErr w:type="spellStart"/>
      <w:r w:rsidRPr="00865514">
        <w:rPr>
          <w:lang w:val="en-IN"/>
        </w:rPr>
        <w:t>scanf</w:t>
      </w:r>
      <w:proofErr w:type="spellEnd"/>
      <w:r w:rsidRPr="00865514">
        <w:rPr>
          <w:lang w:val="en-IN"/>
        </w:rPr>
        <w:t>("%</w:t>
      </w:r>
      <w:proofErr w:type="spellStart"/>
      <w:r w:rsidRPr="00865514">
        <w:rPr>
          <w:lang w:val="en-IN"/>
        </w:rPr>
        <w:t>d%d</w:t>
      </w:r>
      <w:proofErr w:type="spellEnd"/>
      <w:proofErr w:type="gramStart"/>
      <w:r w:rsidRPr="00865514">
        <w:rPr>
          <w:lang w:val="en-IN"/>
        </w:rPr>
        <w:t>",&amp;</w:t>
      </w:r>
      <w:proofErr w:type="spellStart"/>
      <w:proofErr w:type="gramEnd"/>
      <w:r w:rsidRPr="00865514">
        <w:rPr>
          <w:lang w:val="en-IN"/>
        </w:rPr>
        <w:t>x,&amp;y</w:t>
      </w:r>
      <w:proofErr w:type="spellEnd"/>
      <w:r w:rsidRPr="00865514">
        <w:rPr>
          <w:lang w:val="en-IN"/>
        </w:rPr>
        <w:t>);</w:t>
      </w:r>
    </w:p>
    <w:p w14:paraId="7D58F638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int diff=0;</w:t>
      </w:r>
    </w:p>
    <w:p w14:paraId="58EAB189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if(y&gt;x)</w:t>
      </w:r>
    </w:p>
    <w:p w14:paraId="3EA9C3E3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{</w:t>
      </w:r>
    </w:p>
    <w:p w14:paraId="11CCC39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    diff=y-x;</w:t>
      </w:r>
    </w:p>
    <w:p w14:paraId="77794A4E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    </w:t>
      </w:r>
      <w:proofErr w:type="spellStart"/>
      <w:r w:rsidRPr="00865514">
        <w:rPr>
          <w:lang w:val="en-IN"/>
        </w:rPr>
        <w:t>printf</w:t>
      </w:r>
      <w:proofErr w:type="spellEnd"/>
      <w:r w:rsidRPr="00865514">
        <w:rPr>
          <w:lang w:val="en-IN"/>
        </w:rPr>
        <w:t>("%d\</w:t>
      </w:r>
      <w:proofErr w:type="spellStart"/>
      <w:r w:rsidRPr="00865514">
        <w:rPr>
          <w:lang w:val="en-IN"/>
        </w:rPr>
        <w:t>n</w:t>
      </w:r>
      <w:proofErr w:type="gramStart"/>
      <w:r w:rsidRPr="00865514">
        <w:rPr>
          <w:lang w:val="en-IN"/>
        </w:rPr>
        <w:t>",diff</w:t>
      </w:r>
      <w:proofErr w:type="spellEnd"/>
      <w:proofErr w:type="gramEnd"/>
      <w:r w:rsidRPr="00865514">
        <w:rPr>
          <w:lang w:val="en-IN"/>
        </w:rPr>
        <w:t>);</w:t>
      </w:r>
    </w:p>
    <w:p w14:paraId="03247E3D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    }</w:t>
      </w:r>
    </w:p>
    <w:p w14:paraId="2A0B8CDB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 xml:space="preserve">   }</w:t>
      </w:r>
    </w:p>
    <w:p w14:paraId="182764DC" w14:textId="77777777" w:rsidR="00865514" w:rsidRP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tab/>
        <w:t>return 0;</w:t>
      </w:r>
    </w:p>
    <w:p w14:paraId="4B6E640E" w14:textId="3A551859" w:rsidR="00865514" w:rsidRDefault="00865514" w:rsidP="00865514">
      <w:pPr>
        <w:divId w:val="231278416"/>
        <w:rPr>
          <w:lang w:val="en-IN"/>
        </w:rPr>
      </w:pPr>
      <w:r w:rsidRPr="00865514">
        <w:rPr>
          <w:lang w:val="en-IN"/>
        </w:rPr>
        <w:lastRenderedPageBreak/>
        <w:t>}</w:t>
      </w:r>
    </w:p>
    <w:p w14:paraId="7846C191" w14:textId="244163FA" w:rsidR="00865514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38)</w:t>
      </w:r>
      <w:r w:rsidR="00865514" w:rsidRPr="00865514">
        <w:rPr>
          <w:b/>
          <w:bCs/>
          <w:color w:val="FFFFFF" w:themeColor="background1"/>
          <w:lang w:val="en-IN"/>
        </w:rPr>
        <w:t>Sum it</w:t>
      </w:r>
    </w:p>
    <w:p w14:paraId="28030ED0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#include &lt;</w:t>
      </w:r>
      <w:proofErr w:type="spellStart"/>
      <w:r w:rsidRPr="00FD55DD">
        <w:rPr>
          <w:lang w:val="en-IN"/>
        </w:rPr>
        <w:t>stdio.h</w:t>
      </w:r>
      <w:proofErr w:type="spellEnd"/>
      <w:r w:rsidRPr="00FD55DD">
        <w:rPr>
          <w:lang w:val="en-IN"/>
        </w:rPr>
        <w:t>&gt;</w:t>
      </w:r>
    </w:p>
    <w:p w14:paraId="1C94BE22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int main(void) {</w:t>
      </w:r>
    </w:p>
    <w:p w14:paraId="1927B46E" w14:textId="6A79B13B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int t;</w:t>
      </w:r>
    </w:p>
    <w:p w14:paraId="23419F6D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</w:r>
      <w:proofErr w:type="spellStart"/>
      <w:r w:rsidRPr="00FD55DD">
        <w:rPr>
          <w:lang w:val="en-IN"/>
        </w:rPr>
        <w:t>scanf</w:t>
      </w:r>
      <w:proofErr w:type="spellEnd"/>
      <w:r w:rsidRPr="00FD55DD">
        <w:rPr>
          <w:lang w:val="en-IN"/>
        </w:rPr>
        <w:t>("%</w:t>
      </w:r>
      <w:proofErr w:type="spellStart"/>
      <w:r w:rsidRPr="00FD55DD">
        <w:rPr>
          <w:lang w:val="en-IN"/>
        </w:rPr>
        <w:t>d</w:t>
      </w:r>
      <w:proofErr w:type="gramStart"/>
      <w:r w:rsidRPr="00FD55DD">
        <w:rPr>
          <w:lang w:val="en-IN"/>
        </w:rPr>
        <w:t>",&amp;</w:t>
      </w:r>
      <w:proofErr w:type="gramEnd"/>
      <w:r w:rsidRPr="00FD55DD">
        <w:rPr>
          <w:lang w:val="en-IN"/>
        </w:rPr>
        <w:t>t</w:t>
      </w:r>
      <w:proofErr w:type="spellEnd"/>
      <w:r w:rsidRPr="00FD55DD">
        <w:rPr>
          <w:lang w:val="en-IN"/>
        </w:rPr>
        <w:t>);</w:t>
      </w:r>
    </w:p>
    <w:p w14:paraId="278DECAB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while(t--)</w:t>
      </w:r>
    </w:p>
    <w:p w14:paraId="0ABD2E52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{</w:t>
      </w:r>
    </w:p>
    <w:p w14:paraId="16A6BD3C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int </w:t>
      </w:r>
      <w:proofErr w:type="spellStart"/>
      <w:proofErr w:type="gramStart"/>
      <w:r w:rsidRPr="00FD55DD">
        <w:rPr>
          <w:lang w:val="en-IN"/>
        </w:rPr>
        <w:t>a,b</w:t>
      </w:r>
      <w:proofErr w:type="gramEnd"/>
      <w:r w:rsidRPr="00FD55DD">
        <w:rPr>
          <w:lang w:val="en-IN"/>
        </w:rPr>
        <w:t>,c</w:t>
      </w:r>
      <w:proofErr w:type="spellEnd"/>
      <w:r w:rsidRPr="00FD55DD">
        <w:rPr>
          <w:lang w:val="en-IN"/>
        </w:rPr>
        <w:t>;</w:t>
      </w:r>
    </w:p>
    <w:p w14:paraId="15B6582D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r w:rsidRPr="00FD55DD">
        <w:rPr>
          <w:lang w:val="en-IN"/>
        </w:rPr>
        <w:t>scanf</w:t>
      </w:r>
      <w:proofErr w:type="spellEnd"/>
      <w:r w:rsidRPr="00FD55DD">
        <w:rPr>
          <w:lang w:val="en-IN"/>
        </w:rPr>
        <w:t>("%</w:t>
      </w:r>
      <w:proofErr w:type="spellStart"/>
      <w:r w:rsidRPr="00FD55DD">
        <w:rPr>
          <w:lang w:val="en-IN"/>
        </w:rPr>
        <w:t>d%d%d</w:t>
      </w:r>
      <w:proofErr w:type="spellEnd"/>
      <w:proofErr w:type="gramStart"/>
      <w:r w:rsidRPr="00FD55DD">
        <w:rPr>
          <w:lang w:val="en-IN"/>
        </w:rPr>
        <w:t>",&amp;</w:t>
      </w:r>
      <w:proofErr w:type="spellStart"/>
      <w:proofErr w:type="gramEnd"/>
      <w:r w:rsidRPr="00FD55DD">
        <w:rPr>
          <w:lang w:val="en-IN"/>
        </w:rPr>
        <w:t>a,&amp;b,&amp;c</w:t>
      </w:r>
      <w:proofErr w:type="spellEnd"/>
      <w:r w:rsidRPr="00FD55DD">
        <w:rPr>
          <w:lang w:val="en-IN"/>
        </w:rPr>
        <w:t>);</w:t>
      </w:r>
    </w:p>
    <w:p w14:paraId="0F6184BA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if(</w:t>
      </w:r>
      <w:proofErr w:type="spellStart"/>
      <w:r w:rsidRPr="00FD55DD">
        <w:rPr>
          <w:lang w:val="en-IN"/>
        </w:rPr>
        <w:t>a+b</w:t>
      </w:r>
      <w:proofErr w:type="spellEnd"/>
      <w:r w:rsidRPr="00FD55DD">
        <w:rPr>
          <w:lang w:val="en-IN"/>
        </w:rPr>
        <w:t>==c)</w:t>
      </w:r>
    </w:p>
    <w:p w14:paraId="2B2D86E6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("yes\n");</w:t>
      </w:r>
    </w:p>
    <w:p w14:paraId="0C9CE94B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else</w:t>
      </w:r>
    </w:p>
    <w:p w14:paraId="7AAE9D83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("no\n");</w:t>
      </w:r>
    </w:p>
    <w:p w14:paraId="17DD9E6F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}</w:t>
      </w:r>
    </w:p>
    <w:p w14:paraId="2C13B4E8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return 0;</w:t>
      </w:r>
    </w:p>
    <w:p w14:paraId="287CBDB9" w14:textId="0B10050C" w:rsidR="00865514" w:rsidRPr="00865514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}</w:t>
      </w:r>
    </w:p>
    <w:p w14:paraId="5FAA7944" w14:textId="6004A96F" w:rsidR="00FD55DD" w:rsidRPr="00FD55DD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39)</w:t>
      </w:r>
      <w:r w:rsidR="00FD55DD" w:rsidRPr="00FD55DD">
        <w:rPr>
          <w:b/>
          <w:bCs/>
          <w:color w:val="FFFFFF" w:themeColor="background1"/>
          <w:lang w:val="en-IN"/>
        </w:rPr>
        <w:t>Get Subscription</w:t>
      </w:r>
    </w:p>
    <w:p w14:paraId="3BEB173A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#include &lt;</w:t>
      </w:r>
      <w:proofErr w:type="spellStart"/>
      <w:r w:rsidRPr="00FD55DD">
        <w:rPr>
          <w:lang w:val="en-IN"/>
        </w:rPr>
        <w:t>stdio.h</w:t>
      </w:r>
      <w:proofErr w:type="spellEnd"/>
      <w:r w:rsidRPr="00FD55DD">
        <w:rPr>
          <w:lang w:val="en-IN"/>
        </w:rPr>
        <w:t>&gt;</w:t>
      </w:r>
    </w:p>
    <w:p w14:paraId="67DE3B06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int main(void) {</w:t>
      </w:r>
    </w:p>
    <w:p w14:paraId="1FBF8BA9" w14:textId="24E31606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int t;</w:t>
      </w:r>
    </w:p>
    <w:p w14:paraId="125D93CF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</w:r>
      <w:proofErr w:type="spellStart"/>
      <w:proofErr w:type="gramStart"/>
      <w:r w:rsidRPr="00FD55DD">
        <w:rPr>
          <w:lang w:val="en-IN"/>
        </w:rPr>
        <w:t>scanf</w:t>
      </w:r>
      <w:proofErr w:type="spellEnd"/>
      <w:r w:rsidRPr="00FD55DD">
        <w:rPr>
          <w:lang w:val="en-IN"/>
        </w:rPr>
        <w:t>(</w:t>
      </w:r>
      <w:proofErr w:type="gramEnd"/>
      <w:r w:rsidRPr="00FD55DD">
        <w:rPr>
          <w:lang w:val="en-IN"/>
        </w:rPr>
        <w:t>"%d", &amp;t);</w:t>
      </w:r>
    </w:p>
    <w:p w14:paraId="2AFC35A1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</w:r>
      <w:proofErr w:type="gramStart"/>
      <w:r w:rsidRPr="00FD55DD">
        <w:rPr>
          <w:lang w:val="en-IN"/>
        </w:rPr>
        <w:t>for(</w:t>
      </w:r>
      <w:proofErr w:type="gramEnd"/>
      <w:r w:rsidRPr="00FD55DD">
        <w:rPr>
          <w:lang w:val="en-IN"/>
        </w:rPr>
        <w:t xml:space="preserve">int </w:t>
      </w:r>
      <w:proofErr w:type="spellStart"/>
      <w:r w:rsidRPr="00FD55DD">
        <w:rPr>
          <w:lang w:val="en-IN"/>
        </w:rPr>
        <w:t>i</w:t>
      </w:r>
      <w:proofErr w:type="spellEnd"/>
      <w:r w:rsidRPr="00FD55DD">
        <w:rPr>
          <w:lang w:val="en-IN"/>
        </w:rPr>
        <w:t>=1;i&lt;=</w:t>
      </w:r>
      <w:proofErr w:type="spellStart"/>
      <w:r w:rsidRPr="00FD55DD">
        <w:rPr>
          <w:lang w:val="en-IN"/>
        </w:rPr>
        <w:t>t;i</w:t>
      </w:r>
      <w:proofErr w:type="spellEnd"/>
      <w:r w:rsidRPr="00FD55DD">
        <w:rPr>
          <w:lang w:val="en-IN"/>
        </w:rPr>
        <w:t>++){</w:t>
      </w:r>
    </w:p>
    <w:p w14:paraId="28A23BA1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int x;</w:t>
      </w:r>
    </w:p>
    <w:p w14:paraId="72D656AB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proofErr w:type="gramStart"/>
      <w:r w:rsidRPr="00FD55DD">
        <w:rPr>
          <w:lang w:val="en-IN"/>
        </w:rPr>
        <w:t>scanf</w:t>
      </w:r>
      <w:proofErr w:type="spellEnd"/>
      <w:r w:rsidRPr="00FD55DD">
        <w:rPr>
          <w:lang w:val="en-IN"/>
        </w:rPr>
        <w:t>(</w:t>
      </w:r>
      <w:proofErr w:type="gramEnd"/>
      <w:r w:rsidRPr="00FD55DD">
        <w:rPr>
          <w:lang w:val="en-IN"/>
        </w:rPr>
        <w:t>"%d", &amp;x);</w:t>
      </w:r>
    </w:p>
    <w:p w14:paraId="23C7CD64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gramStart"/>
      <w:r w:rsidRPr="00FD55DD">
        <w:rPr>
          <w:lang w:val="en-IN"/>
        </w:rPr>
        <w:t>if(</w:t>
      </w:r>
      <w:proofErr w:type="gramEnd"/>
      <w:r w:rsidRPr="00FD55DD">
        <w:rPr>
          <w:lang w:val="en-IN"/>
        </w:rPr>
        <w:t>x &gt;30){</w:t>
      </w:r>
    </w:p>
    <w:p w14:paraId="431F4520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lastRenderedPageBreak/>
        <w:tab/>
        <w:t xml:space="preserve">    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("Yes\n");</w:t>
      </w:r>
    </w:p>
    <w:p w14:paraId="21ABC7A0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}</w:t>
      </w:r>
    </w:p>
    <w:p w14:paraId="56160749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gramStart"/>
      <w:r w:rsidRPr="00FD55DD">
        <w:rPr>
          <w:lang w:val="en-IN"/>
        </w:rPr>
        <w:t>else{</w:t>
      </w:r>
      <w:proofErr w:type="gramEnd"/>
    </w:p>
    <w:p w14:paraId="26226445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("No\n");</w:t>
      </w:r>
    </w:p>
    <w:p w14:paraId="542ECE59" w14:textId="51E0E204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}</w:t>
      </w:r>
      <w:r>
        <w:rPr>
          <w:lang w:val="en-IN"/>
        </w:rPr>
        <w:t xml:space="preserve">  </w:t>
      </w:r>
      <w:r w:rsidRPr="00FD55DD">
        <w:rPr>
          <w:lang w:val="en-IN"/>
        </w:rPr>
        <w:t>}</w:t>
      </w:r>
    </w:p>
    <w:p w14:paraId="22AF1EC0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return 0;</w:t>
      </w:r>
    </w:p>
    <w:p w14:paraId="38B79109" w14:textId="333B6D3D" w:rsidR="00865514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}</w:t>
      </w:r>
    </w:p>
    <w:p w14:paraId="6F813964" w14:textId="59FDDE9F" w:rsidR="00FD55DD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lang w:val="en-IN"/>
        </w:rPr>
      </w:pPr>
      <w:r>
        <w:rPr>
          <w:b/>
          <w:bCs/>
          <w:color w:val="FFFFFF" w:themeColor="background1"/>
          <w:lang w:val="en-IN"/>
        </w:rPr>
        <w:t>40)</w:t>
      </w:r>
      <w:r w:rsidR="00FD55DD" w:rsidRPr="00FD55DD">
        <w:rPr>
          <w:b/>
          <w:bCs/>
          <w:color w:val="FFFFFF" w:themeColor="background1"/>
          <w:lang w:val="en-IN"/>
        </w:rPr>
        <w:t>Messi vs Ronaldo</w:t>
      </w:r>
    </w:p>
    <w:p w14:paraId="71EA4D72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#include &lt;</w:t>
      </w:r>
      <w:proofErr w:type="spellStart"/>
      <w:r w:rsidRPr="00FD55DD">
        <w:rPr>
          <w:lang w:val="en-IN"/>
        </w:rPr>
        <w:t>stdio.h</w:t>
      </w:r>
      <w:proofErr w:type="spellEnd"/>
      <w:r w:rsidRPr="00FD55DD">
        <w:rPr>
          <w:lang w:val="en-IN"/>
        </w:rPr>
        <w:t>&gt;</w:t>
      </w:r>
    </w:p>
    <w:p w14:paraId="44A9F627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int main(void)</w:t>
      </w:r>
    </w:p>
    <w:p w14:paraId="47550F68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>{</w:t>
      </w:r>
    </w:p>
    <w:p w14:paraId="253CEF6F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int </w:t>
      </w:r>
      <w:proofErr w:type="spellStart"/>
      <w:proofErr w:type="gramStart"/>
      <w:r w:rsidRPr="00FD55DD">
        <w:rPr>
          <w:lang w:val="en-IN"/>
        </w:rPr>
        <w:t>a,b</w:t>
      </w:r>
      <w:proofErr w:type="gramEnd"/>
      <w:r w:rsidRPr="00FD55DD">
        <w:rPr>
          <w:lang w:val="en-IN"/>
        </w:rPr>
        <w:t>,x,y</w:t>
      </w:r>
      <w:proofErr w:type="spellEnd"/>
      <w:r w:rsidRPr="00FD55DD">
        <w:rPr>
          <w:lang w:val="en-IN"/>
        </w:rPr>
        <w:t>;</w:t>
      </w:r>
    </w:p>
    <w:p w14:paraId="2DBA4952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</w:r>
      <w:proofErr w:type="spellStart"/>
      <w:proofErr w:type="gramStart"/>
      <w:r w:rsidRPr="00FD55DD">
        <w:rPr>
          <w:lang w:val="en-IN"/>
        </w:rPr>
        <w:t>scanf</w:t>
      </w:r>
      <w:proofErr w:type="spellEnd"/>
      <w:r w:rsidRPr="00FD55DD">
        <w:rPr>
          <w:lang w:val="en-IN"/>
        </w:rPr>
        <w:t>(</w:t>
      </w:r>
      <w:proofErr w:type="gramEnd"/>
      <w:r w:rsidRPr="00FD55DD">
        <w:rPr>
          <w:lang w:val="en-IN"/>
        </w:rPr>
        <w:t>"%d %d %d %</w:t>
      </w:r>
      <w:proofErr w:type="spellStart"/>
      <w:r w:rsidRPr="00FD55DD">
        <w:rPr>
          <w:lang w:val="en-IN"/>
        </w:rPr>
        <w:t>d",&amp;a,&amp;b,&amp;x,&amp;y</w:t>
      </w:r>
      <w:proofErr w:type="spellEnd"/>
      <w:r w:rsidRPr="00FD55DD">
        <w:rPr>
          <w:lang w:val="en-IN"/>
        </w:rPr>
        <w:t>);</w:t>
      </w:r>
    </w:p>
    <w:p w14:paraId="5E9B9A04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</w:r>
      <w:proofErr w:type="gramStart"/>
      <w:r w:rsidRPr="00FD55DD">
        <w:rPr>
          <w:lang w:val="en-IN"/>
        </w:rPr>
        <w:t>if( (</w:t>
      </w:r>
      <w:proofErr w:type="gramEnd"/>
      <w:r w:rsidRPr="00FD55DD">
        <w:rPr>
          <w:lang w:val="en-IN"/>
        </w:rPr>
        <w:t>(a*2)+b) &gt; ((x*2)+y) )</w:t>
      </w:r>
    </w:p>
    <w:p w14:paraId="12707362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{</w:t>
      </w:r>
    </w:p>
    <w:p w14:paraId="7F07279A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("Messi\n");</w:t>
      </w:r>
    </w:p>
    <w:p w14:paraId="50873734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}</w:t>
      </w:r>
    </w:p>
    <w:p w14:paraId="6E5DB442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else </w:t>
      </w:r>
      <w:proofErr w:type="gramStart"/>
      <w:r w:rsidRPr="00FD55DD">
        <w:rPr>
          <w:lang w:val="en-IN"/>
        </w:rPr>
        <w:t>if( (</w:t>
      </w:r>
      <w:proofErr w:type="gramEnd"/>
      <w:r w:rsidRPr="00FD55DD">
        <w:rPr>
          <w:lang w:val="en-IN"/>
        </w:rPr>
        <w:t>(a*2)+b) &lt; ((x*2)+y) )</w:t>
      </w:r>
    </w:p>
    <w:p w14:paraId="1BD9372C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{</w:t>
      </w:r>
    </w:p>
    <w:p w14:paraId="77265BBD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("Ronaldo\n");</w:t>
      </w:r>
    </w:p>
    <w:p w14:paraId="159A49D0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}</w:t>
      </w:r>
    </w:p>
    <w:p w14:paraId="5B0E769E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else</w:t>
      </w:r>
    </w:p>
    <w:p w14:paraId="54E9853B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{</w:t>
      </w:r>
    </w:p>
    <w:p w14:paraId="1DA90F9D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 xml:space="preserve">    </w:t>
      </w:r>
      <w:proofErr w:type="spellStart"/>
      <w:r w:rsidRPr="00FD55DD">
        <w:rPr>
          <w:lang w:val="en-IN"/>
        </w:rPr>
        <w:t>printf</w:t>
      </w:r>
      <w:proofErr w:type="spellEnd"/>
      <w:r w:rsidRPr="00FD55DD">
        <w:rPr>
          <w:lang w:val="en-IN"/>
        </w:rPr>
        <w:t>("Equal\n");</w:t>
      </w:r>
    </w:p>
    <w:p w14:paraId="79C8B214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lang w:val="en-IN"/>
        </w:rPr>
        <w:tab/>
        <w:t>}</w:t>
      </w:r>
    </w:p>
    <w:p w14:paraId="2364A460" w14:textId="77777777" w:rsidR="00FD55DD" w:rsidRPr="00FD55DD" w:rsidRDefault="00FD55DD" w:rsidP="00FD55DD">
      <w:pPr>
        <w:divId w:val="231278416"/>
        <w:rPr>
          <w:lang w:val="en-IN"/>
        </w:rPr>
      </w:pPr>
      <w:r w:rsidRPr="00FD55DD">
        <w:rPr>
          <w:b/>
          <w:bCs/>
          <w:lang w:val="en-IN"/>
        </w:rPr>
        <w:tab/>
      </w:r>
      <w:r w:rsidRPr="00FD55DD">
        <w:rPr>
          <w:lang w:val="en-IN"/>
        </w:rPr>
        <w:t>return 0;</w:t>
      </w:r>
    </w:p>
    <w:p w14:paraId="0052FC22" w14:textId="17FF8953" w:rsidR="00FD55DD" w:rsidRDefault="00FD55DD" w:rsidP="00FD55DD">
      <w:pPr>
        <w:divId w:val="231278416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}</w:t>
      </w:r>
    </w:p>
    <w:p w14:paraId="32993159" w14:textId="760D9A93" w:rsidR="00FD55DD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41)</w:t>
      </w:r>
      <w:r w:rsidR="00FD55DD" w:rsidRPr="00FD55DD">
        <w:rPr>
          <w:b/>
          <w:bCs/>
          <w:color w:val="FFFFFF" w:themeColor="background1"/>
          <w:sz w:val="32"/>
          <w:szCs w:val="32"/>
          <w:lang w:val="en-IN"/>
        </w:rPr>
        <w:t>Waiting Time</w:t>
      </w:r>
    </w:p>
    <w:p w14:paraId="329844D9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>#include &lt;</w:t>
      </w:r>
      <w:proofErr w:type="spellStart"/>
      <w:r w:rsidRPr="00FD55DD">
        <w:rPr>
          <w:sz w:val="32"/>
          <w:szCs w:val="32"/>
          <w:lang w:val="en-IN"/>
        </w:rPr>
        <w:t>stdio.h</w:t>
      </w:r>
      <w:proofErr w:type="spellEnd"/>
      <w:r w:rsidRPr="00FD55DD">
        <w:rPr>
          <w:sz w:val="32"/>
          <w:szCs w:val="32"/>
          <w:lang w:val="en-IN"/>
        </w:rPr>
        <w:t>&gt;</w:t>
      </w:r>
    </w:p>
    <w:p w14:paraId="16961333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>int main(void) {</w:t>
      </w:r>
    </w:p>
    <w:p w14:paraId="166B4141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 xml:space="preserve">    int </w:t>
      </w:r>
      <w:proofErr w:type="gramStart"/>
      <w:r w:rsidRPr="00FD55DD">
        <w:rPr>
          <w:sz w:val="32"/>
          <w:szCs w:val="32"/>
          <w:lang w:val="en-IN"/>
        </w:rPr>
        <w:t>t ,</w:t>
      </w:r>
      <w:proofErr w:type="gramEnd"/>
      <w:r w:rsidRPr="00FD55DD">
        <w:rPr>
          <w:sz w:val="32"/>
          <w:szCs w:val="32"/>
          <w:lang w:val="en-IN"/>
        </w:rPr>
        <w:t xml:space="preserve"> k , n ;</w:t>
      </w:r>
    </w:p>
    <w:p w14:paraId="2BB31728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 xml:space="preserve">    </w:t>
      </w:r>
      <w:proofErr w:type="spellStart"/>
      <w:r w:rsidRPr="00FD55DD">
        <w:rPr>
          <w:sz w:val="32"/>
          <w:szCs w:val="32"/>
          <w:lang w:val="en-IN"/>
        </w:rPr>
        <w:t>scanf</w:t>
      </w:r>
      <w:proofErr w:type="spellEnd"/>
      <w:r w:rsidRPr="00FD55DD">
        <w:rPr>
          <w:sz w:val="32"/>
          <w:szCs w:val="32"/>
          <w:lang w:val="en-IN"/>
        </w:rPr>
        <w:t>("%</w:t>
      </w:r>
      <w:proofErr w:type="spellStart"/>
      <w:r w:rsidRPr="00FD55DD">
        <w:rPr>
          <w:sz w:val="32"/>
          <w:szCs w:val="32"/>
          <w:lang w:val="en-IN"/>
        </w:rPr>
        <w:t>d</w:t>
      </w:r>
      <w:proofErr w:type="gramStart"/>
      <w:r w:rsidRPr="00FD55DD">
        <w:rPr>
          <w:sz w:val="32"/>
          <w:szCs w:val="32"/>
          <w:lang w:val="en-IN"/>
        </w:rPr>
        <w:t>",&amp;</w:t>
      </w:r>
      <w:proofErr w:type="gramEnd"/>
      <w:r w:rsidRPr="00FD55DD">
        <w:rPr>
          <w:sz w:val="32"/>
          <w:szCs w:val="32"/>
          <w:lang w:val="en-IN"/>
        </w:rPr>
        <w:t>t</w:t>
      </w:r>
      <w:proofErr w:type="spellEnd"/>
      <w:r w:rsidRPr="00FD55DD">
        <w:rPr>
          <w:sz w:val="32"/>
          <w:szCs w:val="32"/>
          <w:lang w:val="en-IN"/>
        </w:rPr>
        <w:t>);</w:t>
      </w:r>
    </w:p>
    <w:p w14:paraId="108C2A62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 xml:space="preserve">    while(t</w:t>
      </w:r>
      <w:proofErr w:type="gramStart"/>
      <w:r w:rsidRPr="00FD55DD">
        <w:rPr>
          <w:sz w:val="32"/>
          <w:szCs w:val="32"/>
          <w:lang w:val="en-IN"/>
        </w:rPr>
        <w:t>--){</w:t>
      </w:r>
      <w:proofErr w:type="gramEnd"/>
    </w:p>
    <w:p w14:paraId="6C42A4B3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 xml:space="preserve">        </w:t>
      </w:r>
      <w:proofErr w:type="spellStart"/>
      <w:r w:rsidRPr="00FD55DD">
        <w:rPr>
          <w:sz w:val="32"/>
          <w:szCs w:val="32"/>
          <w:lang w:val="en-IN"/>
        </w:rPr>
        <w:t>scanf</w:t>
      </w:r>
      <w:proofErr w:type="spellEnd"/>
      <w:r w:rsidRPr="00FD55DD">
        <w:rPr>
          <w:sz w:val="32"/>
          <w:szCs w:val="32"/>
          <w:lang w:val="en-IN"/>
        </w:rPr>
        <w:t>("%</w:t>
      </w:r>
      <w:proofErr w:type="spellStart"/>
      <w:r w:rsidRPr="00FD55DD">
        <w:rPr>
          <w:sz w:val="32"/>
          <w:szCs w:val="32"/>
          <w:lang w:val="en-IN"/>
        </w:rPr>
        <w:t>d%d</w:t>
      </w:r>
      <w:proofErr w:type="spellEnd"/>
      <w:proofErr w:type="gramStart"/>
      <w:r w:rsidRPr="00FD55DD">
        <w:rPr>
          <w:sz w:val="32"/>
          <w:szCs w:val="32"/>
          <w:lang w:val="en-IN"/>
        </w:rPr>
        <w:t>",&amp;</w:t>
      </w:r>
      <w:proofErr w:type="spellStart"/>
      <w:proofErr w:type="gramEnd"/>
      <w:r w:rsidRPr="00FD55DD">
        <w:rPr>
          <w:sz w:val="32"/>
          <w:szCs w:val="32"/>
          <w:lang w:val="en-IN"/>
        </w:rPr>
        <w:t>k,&amp;n</w:t>
      </w:r>
      <w:proofErr w:type="spellEnd"/>
      <w:r w:rsidRPr="00FD55DD">
        <w:rPr>
          <w:sz w:val="32"/>
          <w:szCs w:val="32"/>
          <w:lang w:val="en-IN"/>
        </w:rPr>
        <w:t>);</w:t>
      </w:r>
    </w:p>
    <w:p w14:paraId="53B56295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 xml:space="preserve">        </w:t>
      </w:r>
      <w:proofErr w:type="spellStart"/>
      <w:r w:rsidRPr="00FD55DD">
        <w:rPr>
          <w:sz w:val="32"/>
          <w:szCs w:val="32"/>
          <w:lang w:val="en-IN"/>
        </w:rPr>
        <w:t>printf</w:t>
      </w:r>
      <w:proofErr w:type="spellEnd"/>
      <w:r w:rsidRPr="00FD55DD">
        <w:rPr>
          <w:sz w:val="32"/>
          <w:szCs w:val="32"/>
          <w:lang w:val="en-IN"/>
        </w:rPr>
        <w:t>("%d\n</w:t>
      </w:r>
      <w:proofErr w:type="gramStart"/>
      <w:r w:rsidRPr="00FD55DD">
        <w:rPr>
          <w:sz w:val="32"/>
          <w:szCs w:val="32"/>
          <w:lang w:val="en-IN"/>
        </w:rPr>
        <w:t>",(</w:t>
      </w:r>
      <w:proofErr w:type="gramEnd"/>
      <w:r w:rsidRPr="00FD55DD">
        <w:rPr>
          <w:sz w:val="32"/>
          <w:szCs w:val="32"/>
          <w:lang w:val="en-IN"/>
        </w:rPr>
        <w:t>k*7)-n);</w:t>
      </w:r>
    </w:p>
    <w:p w14:paraId="737363D8" w14:textId="13CD669B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 xml:space="preserve">    </w:t>
      </w:r>
      <w:proofErr w:type="gramStart"/>
      <w:r w:rsidRPr="00FD55DD">
        <w:rPr>
          <w:sz w:val="32"/>
          <w:szCs w:val="32"/>
          <w:lang w:val="en-IN"/>
        </w:rPr>
        <w:t>}return</w:t>
      </w:r>
      <w:proofErr w:type="gramEnd"/>
      <w:r w:rsidRPr="00FD55DD">
        <w:rPr>
          <w:sz w:val="32"/>
          <w:szCs w:val="32"/>
          <w:lang w:val="en-IN"/>
        </w:rPr>
        <w:t xml:space="preserve"> 0;</w:t>
      </w:r>
    </w:p>
    <w:p w14:paraId="52BFE60D" w14:textId="2CCA5513" w:rsid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>}</w:t>
      </w:r>
    </w:p>
    <w:p w14:paraId="3E974C15" w14:textId="04E75D98" w:rsidR="00FD55DD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42)</w:t>
      </w:r>
      <w:r w:rsidR="00FD55DD" w:rsidRPr="00FD55DD">
        <w:rPr>
          <w:b/>
          <w:bCs/>
          <w:color w:val="FFFFFF" w:themeColor="background1"/>
          <w:sz w:val="32"/>
          <w:szCs w:val="32"/>
          <w:lang w:val="en-IN"/>
        </w:rPr>
        <w:t>Four Tickets</w:t>
      </w:r>
    </w:p>
    <w:p w14:paraId="7BD2D755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>#include &lt;</w:t>
      </w:r>
      <w:proofErr w:type="spellStart"/>
      <w:r w:rsidRPr="00FD55DD">
        <w:rPr>
          <w:sz w:val="32"/>
          <w:szCs w:val="32"/>
          <w:lang w:val="en-IN"/>
        </w:rPr>
        <w:t>stdio.h</w:t>
      </w:r>
      <w:proofErr w:type="spellEnd"/>
      <w:r w:rsidRPr="00FD55DD">
        <w:rPr>
          <w:sz w:val="32"/>
          <w:szCs w:val="32"/>
          <w:lang w:val="en-IN"/>
        </w:rPr>
        <w:t>&gt;</w:t>
      </w:r>
    </w:p>
    <w:p w14:paraId="10BA6400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>int main(void) {</w:t>
      </w:r>
    </w:p>
    <w:p w14:paraId="29D9D7BF" w14:textId="65A718D6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FD55DD">
        <w:rPr>
          <w:sz w:val="32"/>
          <w:szCs w:val="32"/>
          <w:lang w:val="en-IN"/>
        </w:rPr>
        <w:t>t,n</w:t>
      </w:r>
      <w:proofErr w:type="gramEnd"/>
      <w:r w:rsidRPr="00FD55DD">
        <w:rPr>
          <w:sz w:val="32"/>
          <w:szCs w:val="32"/>
          <w:lang w:val="en-IN"/>
        </w:rPr>
        <w:t>,x</w:t>
      </w:r>
      <w:proofErr w:type="spellEnd"/>
      <w:r w:rsidRPr="00FD55DD">
        <w:rPr>
          <w:sz w:val="32"/>
          <w:szCs w:val="32"/>
          <w:lang w:val="en-IN"/>
        </w:rPr>
        <w:t>=1000;</w:t>
      </w:r>
    </w:p>
    <w:p w14:paraId="25368385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</w:r>
      <w:proofErr w:type="spellStart"/>
      <w:r w:rsidRPr="00FD55DD">
        <w:rPr>
          <w:sz w:val="32"/>
          <w:szCs w:val="32"/>
          <w:lang w:val="en-IN"/>
        </w:rPr>
        <w:t>scanf</w:t>
      </w:r>
      <w:proofErr w:type="spellEnd"/>
      <w:r w:rsidRPr="00FD55DD">
        <w:rPr>
          <w:sz w:val="32"/>
          <w:szCs w:val="32"/>
          <w:lang w:val="en-IN"/>
        </w:rPr>
        <w:t>("%</w:t>
      </w:r>
      <w:proofErr w:type="spellStart"/>
      <w:r w:rsidRPr="00FD55DD">
        <w:rPr>
          <w:sz w:val="32"/>
          <w:szCs w:val="32"/>
          <w:lang w:val="en-IN"/>
        </w:rPr>
        <w:t>d</w:t>
      </w:r>
      <w:proofErr w:type="gramStart"/>
      <w:r w:rsidRPr="00FD55DD">
        <w:rPr>
          <w:sz w:val="32"/>
          <w:szCs w:val="32"/>
          <w:lang w:val="en-IN"/>
        </w:rPr>
        <w:t>",&amp;</w:t>
      </w:r>
      <w:proofErr w:type="gramEnd"/>
      <w:r w:rsidRPr="00FD55DD">
        <w:rPr>
          <w:sz w:val="32"/>
          <w:szCs w:val="32"/>
          <w:lang w:val="en-IN"/>
        </w:rPr>
        <w:t>t</w:t>
      </w:r>
      <w:proofErr w:type="spellEnd"/>
      <w:r w:rsidRPr="00FD55DD">
        <w:rPr>
          <w:sz w:val="32"/>
          <w:szCs w:val="32"/>
          <w:lang w:val="en-IN"/>
        </w:rPr>
        <w:t>);</w:t>
      </w:r>
    </w:p>
    <w:p w14:paraId="37604395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>while(t--)</w:t>
      </w:r>
    </w:p>
    <w:p w14:paraId="030D82CD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>{</w:t>
      </w:r>
    </w:p>
    <w:p w14:paraId="385F9384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 xml:space="preserve">      </w:t>
      </w:r>
      <w:proofErr w:type="spellStart"/>
      <w:r w:rsidRPr="00FD55DD">
        <w:rPr>
          <w:sz w:val="32"/>
          <w:szCs w:val="32"/>
          <w:lang w:val="en-IN"/>
        </w:rPr>
        <w:t>scanf</w:t>
      </w:r>
      <w:proofErr w:type="spellEnd"/>
      <w:r w:rsidRPr="00FD55DD">
        <w:rPr>
          <w:sz w:val="32"/>
          <w:szCs w:val="32"/>
          <w:lang w:val="en-IN"/>
        </w:rPr>
        <w:t>("%</w:t>
      </w:r>
      <w:proofErr w:type="spellStart"/>
      <w:r w:rsidRPr="00FD55DD">
        <w:rPr>
          <w:sz w:val="32"/>
          <w:szCs w:val="32"/>
          <w:lang w:val="en-IN"/>
        </w:rPr>
        <w:t>d</w:t>
      </w:r>
      <w:proofErr w:type="gramStart"/>
      <w:r w:rsidRPr="00FD55DD">
        <w:rPr>
          <w:sz w:val="32"/>
          <w:szCs w:val="32"/>
          <w:lang w:val="en-IN"/>
        </w:rPr>
        <w:t>",&amp;</w:t>
      </w:r>
      <w:proofErr w:type="gramEnd"/>
      <w:r w:rsidRPr="00FD55DD">
        <w:rPr>
          <w:sz w:val="32"/>
          <w:szCs w:val="32"/>
          <w:lang w:val="en-IN"/>
        </w:rPr>
        <w:t>n</w:t>
      </w:r>
      <w:proofErr w:type="spellEnd"/>
      <w:r w:rsidRPr="00FD55DD">
        <w:rPr>
          <w:sz w:val="32"/>
          <w:szCs w:val="32"/>
          <w:lang w:val="en-IN"/>
        </w:rPr>
        <w:t>);</w:t>
      </w:r>
    </w:p>
    <w:p w14:paraId="45AB0CC4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 xml:space="preserve">      if(n*4&lt;=1000)</w:t>
      </w:r>
    </w:p>
    <w:p w14:paraId="4E159591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 xml:space="preserve">        </w:t>
      </w:r>
      <w:proofErr w:type="spellStart"/>
      <w:r w:rsidRPr="00FD55DD">
        <w:rPr>
          <w:sz w:val="32"/>
          <w:szCs w:val="32"/>
          <w:lang w:val="en-IN"/>
        </w:rPr>
        <w:t>printf</w:t>
      </w:r>
      <w:proofErr w:type="spellEnd"/>
      <w:r w:rsidRPr="00FD55DD">
        <w:rPr>
          <w:sz w:val="32"/>
          <w:szCs w:val="32"/>
          <w:lang w:val="en-IN"/>
        </w:rPr>
        <w:t>("yes\n");</w:t>
      </w:r>
    </w:p>
    <w:p w14:paraId="2D17B7C4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 xml:space="preserve">      else</w:t>
      </w:r>
    </w:p>
    <w:p w14:paraId="01F196C0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 xml:space="preserve">        </w:t>
      </w:r>
      <w:proofErr w:type="spellStart"/>
      <w:r w:rsidRPr="00FD55DD">
        <w:rPr>
          <w:sz w:val="32"/>
          <w:szCs w:val="32"/>
          <w:lang w:val="en-IN"/>
        </w:rPr>
        <w:t>printf</w:t>
      </w:r>
      <w:proofErr w:type="spellEnd"/>
      <w:r w:rsidRPr="00FD55DD">
        <w:rPr>
          <w:sz w:val="32"/>
          <w:szCs w:val="32"/>
          <w:lang w:val="en-IN"/>
        </w:rPr>
        <w:t>("NO\n");</w:t>
      </w:r>
    </w:p>
    <w:p w14:paraId="2C30EE3C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tab/>
        <w:t>}</w:t>
      </w:r>
    </w:p>
    <w:p w14:paraId="25C05015" w14:textId="5670C12D" w:rsidR="00FD55DD" w:rsidRDefault="00FD55DD" w:rsidP="00FD55DD">
      <w:pPr>
        <w:divId w:val="231278416"/>
        <w:rPr>
          <w:sz w:val="32"/>
          <w:szCs w:val="32"/>
          <w:lang w:val="en-IN"/>
        </w:rPr>
      </w:pPr>
      <w:r w:rsidRPr="00FD55DD">
        <w:rPr>
          <w:sz w:val="32"/>
          <w:szCs w:val="32"/>
          <w:lang w:val="en-IN"/>
        </w:rPr>
        <w:lastRenderedPageBreak/>
        <w:tab/>
        <w:t>return 0;}</w:t>
      </w:r>
    </w:p>
    <w:p w14:paraId="1E626490" w14:textId="3C2E1A58" w:rsidR="00240C95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43)</w:t>
      </w:r>
      <w:r w:rsidR="00240C95" w:rsidRPr="00240C95">
        <w:rPr>
          <w:b/>
          <w:bCs/>
          <w:color w:val="FFFFFF" w:themeColor="background1"/>
          <w:sz w:val="32"/>
          <w:szCs w:val="32"/>
          <w:lang w:val="en-IN"/>
        </w:rPr>
        <w:t>Chairs Requirement</w:t>
      </w:r>
    </w:p>
    <w:p w14:paraId="7BD26D59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#include &lt;</w:t>
      </w:r>
      <w:proofErr w:type="spellStart"/>
      <w:r w:rsidRPr="00240C95">
        <w:rPr>
          <w:sz w:val="32"/>
          <w:szCs w:val="32"/>
          <w:lang w:val="en-IN"/>
        </w:rPr>
        <w:t>stdio.h</w:t>
      </w:r>
      <w:proofErr w:type="spellEnd"/>
      <w:r w:rsidRPr="00240C95">
        <w:rPr>
          <w:sz w:val="32"/>
          <w:szCs w:val="32"/>
          <w:lang w:val="en-IN"/>
        </w:rPr>
        <w:t>&gt;</w:t>
      </w:r>
    </w:p>
    <w:p w14:paraId="42D6848D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int main(void) </w:t>
      </w:r>
    </w:p>
    <w:p w14:paraId="3AA7FFC5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{</w:t>
      </w:r>
    </w:p>
    <w:p w14:paraId="1B744E0F" w14:textId="3F6D5A90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int T;</w:t>
      </w:r>
    </w:p>
    <w:p w14:paraId="57E34421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</w:r>
      <w:proofErr w:type="spellStart"/>
      <w:r w:rsidRPr="00240C95">
        <w:rPr>
          <w:sz w:val="32"/>
          <w:szCs w:val="32"/>
          <w:lang w:val="en-IN"/>
        </w:rPr>
        <w:t>scanf</w:t>
      </w:r>
      <w:proofErr w:type="spellEnd"/>
      <w:r w:rsidRPr="00240C95">
        <w:rPr>
          <w:sz w:val="32"/>
          <w:szCs w:val="32"/>
          <w:lang w:val="en-IN"/>
        </w:rPr>
        <w:t>("%</w:t>
      </w:r>
      <w:proofErr w:type="spellStart"/>
      <w:r w:rsidRPr="00240C95">
        <w:rPr>
          <w:sz w:val="32"/>
          <w:szCs w:val="32"/>
          <w:lang w:val="en-IN"/>
        </w:rPr>
        <w:t>d</w:t>
      </w:r>
      <w:proofErr w:type="gramStart"/>
      <w:r w:rsidRPr="00240C95">
        <w:rPr>
          <w:sz w:val="32"/>
          <w:szCs w:val="32"/>
          <w:lang w:val="en-IN"/>
        </w:rPr>
        <w:t>",&amp;</w:t>
      </w:r>
      <w:proofErr w:type="gramEnd"/>
      <w:r w:rsidRPr="00240C95">
        <w:rPr>
          <w:sz w:val="32"/>
          <w:szCs w:val="32"/>
          <w:lang w:val="en-IN"/>
        </w:rPr>
        <w:t>T</w:t>
      </w:r>
      <w:proofErr w:type="spellEnd"/>
      <w:r w:rsidRPr="00240C95">
        <w:rPr>
          <w:sz w:val="32"/>
          <w:szCs w:val="32"/>
          <w:lang w:val="en-IN"/>
        </w:rPr>
        <w:t>);</w:t>
      </w:r>
    </w:p>
    <w:p w14:paraId="44B9860C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while(T--)</w:t>
      </w:r>
    </w:p>
    <w:p w14:paraId="1C584EF5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{</w:t>
      </w:r>
    </w:p>
    <w:p w14:paraId="02D9C342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int </w:t>
      </w:r>
      <w:proofErr w:type="spellStart"/>
      <w:proofErr w:type="gramStart"/>
      <w:r w:rsidRPr="00240C95">
        <w:rPr>
          <w:sz w:val="32"/>
          <w:szCs w:val="32"/>
          <w:lang w:val="en-IN"/>
        </w:rPr>
        <w:t>x,y</w:t>
      </w:r>
      <w:proofErr w:type="spellEnd"/>
      <w:proofErr w:type="gramEnd"/>
      <w:r w:rsidRPr="00240C95">
        <w:rPr>
          <w:sz w:val="32"/>
          <w:szCs w:val="32"/>
          <w:lang w:val="en-IN"/>
        </w:rPr>
        <w:t>;</w:t>
      </w:r>
    </w:p>
    <w:p w14:paraId="77245B91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</w:t>
      </w:r>
      <w:proofErr w:type="spellStart"/>
      <w:r w:rsidRPr="00240C95">
        <w:rPr>
          <w:sz w:val="32"/>
          <w:szCs w:val="32"/>
          <w:lang w:val="en-IN"/>
        </w:rPr>
        <w:t>scanf</w:t>
      </w:r>
      <w:proofErr w:type="spellEnd"/>
      <w:r w:rsidRPr="00240C95">
        <w:rPr>
          <w:sz w:val="32"/>
          <w:szCs w:val="32"/>
          <w:lang w:val="en-IN"/>
        </w:rPr>
        <w:t>("%</w:t>
      </w:r>
      <w:proofErr w:type="spellStart"/>
      <w:r w:rsidRPr="00240C95">
        <w:rPr>
          <w:sz w:val="32"/>
          <w:szCs w:val="32"/>
          <w:lang w:val="en-IN"/>
        </w:rPr>
        <w:t>d%d</w:t>
      </w:r>
      <w:proofErr w:type="spellEnd"/>
      <w:proofErr w:type="gramStart"/>
      <w:r w:rsidRPr="00240C95">
        <w:rPr>
          <w:sz w:val="32"/>
          <w:szCs w:val="32"/>
          <w:lang w:val="en-IN"/>
        </w:rPr>
        <w:t>",&amp;</w:t>
      </w:r>
      <w:proofErr w:type="spellStart"/>
      <w:proofErr w:type="gramEnd"/>
      <w:r w:rsidRPr="00240C95">
        <w:rPr>
          <w:sz w:val="32"/>
          <w:szCs w:val="32"/>
          <w:lang w:val="en-IN"/>
        </w:rPr>
        <w:t>x,&amp;y</w:t>
      </w:r>
      <w:proofErr w:type="spellEnd"/>
      <w:r w:rsidRPr="00240C95">
        <w:rPr>
          <w:sz w:val="32"/>
          <w:szCs w:val="32"/>
          <w:lang w:val="en-IN"/>
        </w:rPr>
        <w:t>);</w:t>
      </w:r>
    </w:p>
    <w:p w14:paraId="48D9CA68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if(x&gt;=y)</w:t>
      </w:r>
    </w:p>
    <w:p w14:paraId="6636C495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{</w:t>
      </w:r>
    </w:p>
    <w:p w14:paraId="5E2068EF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    </w:t>
      </w:r>
      <w:proofErr w:type="spellStart"/>
      <w:r w:rsidRPr="00240C95">
        <w:rPr>
          <w:sz w:val="32"/>
          <w:szCs w:val="32"/>
          <w:lang w:val="en-IN"/>
        </w:rPr>
        <w:t>printf</w:t>
      </w:r>
      <w:proofErr w:type="spellEnd"/>
      <w:r w:rsidRPr="00240C95">
        <w:rPr>
          <w:sz w:val="32"/>
          <w:szCs w:val="32"/>
          <w:lang w:val="en-IN"/>
        </w:rPr>
        <w:t>("\</w:t>
      </w:r>
      <w:proofErr w:type="spellStart"/>
      <w:r w:rsidRPr="00240C95">
        <w:rPr>
          <w:sz w:val="32"/>
          <w:szCs w:val="32"/>
          <w:lang w:val="en-IN"/>
        </w:rPr>
        <w:t>n%d</w:t>
      </w:r>
      <w:proofErr w:type="spellEnd"/>
      <w:proofErr w:type="gramStart"/>
      <w:r w:rsidRPr="00240C95">
        <w:rPr>
          <w:sz w:val="32"/>
          <w:szCs w:val="32"/>
          <w:lang w:val="en-IN"/>
        </w:rPr>
        <w:t>",x</w:t>
      </w:r>
      <w:proofErr w:type="gramEnd"/>
      <w:r w:rsidRPr="00240C95">
        <w:rPr>
          <w:sz w:val="32"/>
          <w:szCs w:val="32"/>
          <w:lang w:val="en-IN"/>
        </w:rPr>
        <w:t>-y);</w:t>
      </w:r>
    </w:p>
    <w:p w14:paraId="1C668CBE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}</w:t>
      </w:r>
    </w:p>
    <w:p w14:paraId="2532086D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else</w:t>
      </w:r>
    </w:p>
    <w:p w14:paraId="0B7A084E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{</w:t>
      </w:r>
    </w:p>
    <w:p w14:paraId="639D4F7B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    </w:t>
      </w:r>
      <w:proofErr w:type="spellStart"/>
      <w:r w:rsidRPr="00240C95">
        <w:rPr>
          <w:sz w:val="32"/>
          <w:szCs w:val="32"/>
          <w:lang w:val="en-IN"/>
        </w:rPr>
        <w:t>printf</w:t>
      </w:r>
      <w:proofErr w:type="spellEnd"/>
      <w:r w:rsidRPr="00240C95">
        <w:rPr>
          <w:sz w:val="32"/>
          <w:szCs w:val="32"/>
          <w:lang w:val="en-IN"/>
        </w:rPr>
        <w:t>("\n%d",0);</w:t>
      </w:r>
    </w:p>
    <w:p w14:paraId="24FF15E6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}</w:t>
      </w:r>
    </w:p>
    <w:p w14:paraId="68F7E7D4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}</w:t>
      </w:r>
    </w:p>
    <w:p w14:paraId="0985909A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return 0;</w:t>
      </w:r>
    </w:p>
    <w:p w14:paraId="4B925D1A" w14:textId="64091C97" w:rsid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}</w:t>
      </w:r>
    </w:p>
    <w:p w14:paraId="65985EFD" w14:textId="2B67157C" w:rsidR="00240C95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44)</w:t>
      </w:r>
      <w:r w:rsidR="00240C95" w:rsidRPr="00240C95">
        <w:rPr>
          <w:b/>
          <w:bCs/>
          <w:color w:val="FFFFFF" w:themeColor="background1"/>
          <w:sz w:val="32"/>
          <w:szCs w:val="32"/>
          <w:lang w:val="en-IN"/>
        </w:rPr>
        <w:t>October Marathon</w:t>
      </w:r>
    </w:p>
    <w:p w14:paraId="7E348590" w14:textId="77777777" w:rsid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#include &lt;</w:t>
      </w:r>
      <w:proofErr w:type="spellStart"/>
      <w:r w:rsidRPr="00240C95">
        <w:rPr>
          <w:sz w:val="32"/>
          <w:szCs w:val="32"/>
          <w:lang w:val="en-IN"/>
        </w:rPr>
        <w:t>stdio.h</w:t>
      </w:r>
      <w:proofErr w:type="spellEnd"/>
      <w:r w:rsidRPr="00240C95">
        <w:rPr>
          <w:sz w:val="32"/>
          <w:szCs w:val="32"/>
          <w:lang w:val="en-IN"/>
        </w:rPr>
        <w:t>&gt;</w:t>
      </w:r>
    </w:p>
    <w:p w14:paraId="520E7A94" w14:textId="25927238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lastRenderedPageBreak/>
        <w:t>int main(void) {</w:t>
      </w:r>
    </w:p>
    <w:p w14:paraId="10814F58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int a;</w:t>
      </w:r>
    </w:p>
    <w:p w14:paraId="4BCD92B3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</w:t>
      </w:r>
      <w:proofErr w:type="spellStart"/>
      <w:r w:rsidRPr="00240C95">
        <w:rPr>
          <w:sz w:val="32"/>
          <w:szCs w:val="32"/>
          <w:lang w:val="en-IN"/>
        </w:rPr>
        <w:t>scanf</w:t>
      </w:r>
      <w:proofErr w:type="spellEnd"/>
      <w:r w:rsidRPr="00240C95">
        <w:rPr>
          <w:sz w:val="32"/>
          <w:szCs w:val="32"/>
          <w:lang w:val="en-IN"/>
        </w:rPr>
        <w:t>("%</w:t>
      </w:r>
      <w:proofErr w:type="spellStart"/>
      <w:r w:rsidRPr="00240C95">
        <w:rPr>
          <w:sz w:val="32"/>
          <w:szCs w:val="32"/>
          <w:lang w:val="en-IN"/>
        </w:rPr>
        <w:t>d</w:t>
      </w:r>
      <w:proofErr w:type="gramStart"/>
      <w:r w:rsidRPr="00240C95">
        <w:rPr>
          <w:sz w:val="32"/>
          <w:szCs w:val="32"/>
          <w:lang w:val="en-IN"/>
        </w:rPr>
        <w:t>",&amp;</w:t>
      </w:r>
      <w:proofErr w:type="gramEnd"/>
      <w:r w:rsidRPr="00240C95">
        <w:rPr>
          <w:sz w:val="32"/>
          <w:szCs w:val="32"/>
          <w:lang w:val="en-IN"/>
        </w:rPr>
        <w:t>a</w:t>
      </w:r>
      <w:proofErr w:type="spellEnd"/>
      <w:r w:rsidRPr="00240C95">
        <w:rPr>
          <w:sz w:val="32"/>
          <w:szCs w:val="32"/>
          <w:lang w:val="en-IN"/>
        </w:rPr>
        <w:t>);</w:t>
      </w:r>
    </w:p>
    <w:p w14:paraId="2881AB8E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if(a&lt;3)</w:t>
      </w:r>
    </w:p>
    <w:p w14:paraId="119F27DA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</w:t>
      </w:r>
      <w:proofErr w:type="spellStart"/>
      <w:r w:rsidRPr="00240C95">
        <w:rPr>
          <w:sz w:val="32"/>
          <w:szCs w:val="32"/>
          <w:lang w:val="en-IN"/>
        </w:rPr>
        <w:t>printf</w:t>
      </w:r>
      <w:proofErr w:type="spellEnd"/>
      <w:r w:rsidRPr="00240C95">
        <w:rPr>
          <w:sz w:val="32"/>
          <w:szCs w:val="32"/>
          <w:lang w:val="en-IN"/>
        </w:rPr>
        <w:t>("gold\n");</w:t>
      </w:r>
    </w:p>
    <w:p w14:paraId="21C891B1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else if(a&gt;=3 &amp;&amp; a&lt;6)</w:t>
      </w:r>
    </w:p>
    <w:p w14:paraId="2689EF52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</w:t>
      </w:r>
      <w:proofErr w:type="spellStart"/>
      <w:r w:rsidRPr="00240C95">
        <w:rPr>
          <w:sz w:val="32"/>
          <w:szCs w:val="32"/>
          <w:lang w:val="en-IN"/>
        </w:rPr>
        <w:t>printf</w:t>
      </w:r>
      <w:proofErr w:type="spellEnd"/>
      <w:r w:rsidRPr="00240C95">
        <w:rPr>
          <w:sz w:val="32"/>
          <w:szCs w:val="32"/>
          <w:lang w:val="en-IN"/>
        </w:rPr>
        <w:t>("silver\n");</w:t>
      </w:r>
    </w:p>
    <w:p w14:paraId="14AEE33A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else </w:t>
      </w:r>
    </w:p>
    <w:p w14:paraId="144FD1A9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 xml:space="preserve">    </w:t>
      </w:r>
      <w:proofErr w:type="spellStart"/>
      <w:r w:rsidRPr="00240C95">
        <w:rPr>
          <w:sz w:val="32"/>
          <w:szCs w:val="32"/>
          <w:lang w:val="en-IN"/>
        </w:rPr>
        <w:t>printf</w:t>
      </w:r>
      <w:proofErr w:type="spellEnd"/>
      <w:r w:rsidRPr="00240C95">
        <w:rPr>
          <w:sz w:val="32"/>
          <w:szCs w:val="32"/>
          <w:lang w:val="en-IN"/>
        </w:rPr>
        <w:t>("bronze\n");</w:t>
      </w:r>
    </w:p>
    <w:p w14:paraId="552AEC9A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return 0;</w:t>
      </w:r>
    </w:p>
    <w:p w14:paraId="44DED22F" w14:textId="6AC3B03A" w:rsid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}</w:t>
      </w:r>
    </w:p>
    <w:p w14:paraId="6074308E" w14:textId="646F2C38" w:rsidR="00240C95" w:rsidRPr="00240C95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45)</w:t>
      </w:r>
      <w:r w:rsidR="00240C95" w:rsidRPr="00240C95">
        <w:rPr>
          <w:b/>
          <w:bCs/>
          <w:color w:val="FFFFFF" w:themeColor="background1"/>
          <w:sz w:val="32"/>
          <w:szCs w:val="32"/>
          <w:lang w:val="en-IN"/>
        </w:rPr>
        <w:t>Just One More Episode</w:t>
      </w:r>
    </w:p>
    <w:p w14:paraId="2FD540D0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</w:p>
    <w:p w14:paraId="2324287B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#include &lt;</w:t>
      </w:r>
      <w:proofErr w:type="spellStart"/>
      <w:r w:rsidRPr="00240C95">
        <w:rPr>
          <w:sz w:val="32"/>
          <w:szCs w:val="32"/>
          <w:lang w:val="en-IN"/>
        </w:rPr>
        <w:t>stdio.h</w:t>
      </w:r>
      <w:proofErr w:type="spellEnd"/>
      <w:r w:rsidRPr="00240C95">
        <w:rPr>
          <w:sz w:val="32"/>
          <w:szCs w:val="32"/>
          <w:lang w:val="en-IN"/>
        </w:rPr>
        <w:t>&gt;</w:t>
      </w:r>
    </w:p>
    <w:p w14:paraId="6AEF2057" w14:textId="44BA2F58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int main(void) {</w:t>
      </w:r>
    </w:p>
    <w:p w14:paraId="72B8AC5A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int t, x;</w:t>
      </w:r>
    </w:p>
    <w:p w14:paraId="31B8F78D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</w:r>
      <w:proofErr w:type="spellStart"/>
      <w:r w:rsidRPr="00240C95">
        <w:rPr>
          <w:sz w:val="32"/>
          <w:szCs w:val="32"/>
          <w:lang w:val="en-IN"/>
        </w:rPr>
        <w:t>scanf</w:t>
      </w:r>
      <w:proofErr w:type="spellEnd"/>
      <w:r w:rsidRPr="00240C95">
        <w:rPr>
          <w:sz w:val="32"/>
          <w:szCs w:val="32"/>
          <w:lang w:val="en-IN"/>
        </w:rPr>
        <w:t>("%</w:t>
      </w:r>
      <w:proofErr w:type="spellStart"/>
      <w:r w:rsidRPr="00240C95">
        <w:rPr>
          <w:sz w:val="32"/>
          <w:szCs w:val="32"/>
          <w:lang w:val="en-IN"/>
        </w:rPr>
        <w:t>d</w:t>
      </w:r>
      <w:proofErr w:type="gramStart"/>
      <w:r w:rsidRPr="00240C95">
        <w:rPr>
          <w:sz w:val="32"/>
          <w:szCs w:val="32"/>
          <w:lang w:val="en-IN"/>
        </w:rPr>
        <w:t>",&amp;</w:t>
      </w:r>
      <w:proofErr w:type="gramEnd"/>
      <w:r w:rsidRPr="00240C95">
        <w:rPr>
          <w:sz w:val="32"/>
          <w:szCs w:val="32"/>
          <w:lang w:val="en-IN"/>
        </w:rPr>
        <w:t>t</w:t>
      </w:r>
      <w:proofErr w:type="spellEnd"/>
      <w:r w:rsidRPr="00240C95">
        <w:rPr>
          <w:sz w:val="32"/>
          <w:szCs w:val="32"/>
          <w:lang w:val="en-IN"/>
        </w:rPr>
        <w:t>);</w:t>
      </w:r>
    </w:p>
    <w:p w14:paraId="1FFDA3A2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while(t--)</w:t>
      </w:r>
    </w:p>
    <w:p w14:paraId="607B354C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{</w:t>
      </w:r>
    </w:p>
    <w:p w14:paraId="71B88E55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</w:t>
      </w:r>
      <w:proofErr w:type="spellStart"/>
      <w:r w:rsidRPr="00240C95">
        <w:rPr>
          <w:sz w:val="32"/>
          <w:szCs w:val="32"/>
          <w:lang w:val="en-IN"/>
        </w:rPr>
        <w:t>scanf</w:t>
      </w:r>
      <w:proofErr w:type="spellEnd"/>
      <w:r w:rsidRPr="00240C95">
        <w:rPr>
          <w:sz w:val="32"/>
          <w:szCs w:val="32"/>
          <w:lang w:val="en-IN"/>
        </w:rPr>
        <w:t>("%</w:t>
      </w:r>
      <w:proofErr w:type="spellStart"/>
      <w:r w:rsidRPr="00240C95">
        <w:rPr>
          <w:sz w:val="32"/>
          <w:szCs w:val="32"/>
          <w:lang w:val="en-IN"/>
        </w:rPr>
        <w:t>d</w:t>
      </w:r>
      <w:proofErr w:type="gramStart"/>
      <w:r w:rsidRPr="00240C95">
        <w:rPr>
          <w:sz w:val="32"/>
          <w:szCs w:val="32"/>
          <w:lang w:val="en-IN"/>
        </w:rPr>
        <w:t>",&amp;</w:t>
      </w:r>
      <w:proofErr w:type="gramEnd"/>
      <w:r w:rsidRPr="00240C95">
        <w:rPr>
          <w:sz w:val="32"/>
          <w:szCs w:val="32"/>
          <w:lang w:val="en-IN"/>
        </w:rPr>
        <w:t>x</w:t>
      </w:r>
      <w:proofErr w:type="spellEnd"/>
      <w:r w:rsidRPr="00240C95">
        <w:rPr>
          <w:sz w:val="32"/>
          <w:szCs w:val="32"/>
          <w:lang w:val="en-IN"/>
        </w:rPr>
        <w:t>);</w:t>
      </w:r>
    </w:p>
    <w:p w14:paraId="50393808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if(x&gt;24)</w:t>
      </w:r>
    </w:p>
    <w:p w14:paraId="3E276D23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puts("yes"</w:t>
      </w:r>
      <w:proofErr w:type="gramStart"/>
      <w:r w:rsidRPr="00240C95">
        <w:rPr>
          <w:sz w:val="32"/>
          <w:szCs w:val="32"/>
          <w:lang w:val="en-IN"/>
        </w:rPr>
        <w:t>) ;</w:t>
      </w:r>
      <w:proofErr w:type="gramEnd"/>
    </w:p>
    <w:p w14:paraId="3D00A850" w14:textId="77777777" w:rsid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 xml:space="preserve">    else</w:t>
      </w:r>
    </w:p>
    <w:p w14:paraId="5C72FD97" w14:textId="18D84CA2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puts("no"</w:t>
      </w:r>
      <w:proofErr w:type="gramStart"/>
      <w:r w:rsidRPr="00240C95">
        <w:rPr>
          <w:sz w:val="32"/>
          <w:szCs w:val="32"/>
          <w:lang w:val="en-IN"/>
        </w:rPr>
        <w:t>) ;</w:t>
      </w:r>
      <w:proofErr w:type="gramEnd"/>
    </w:p>
    <w:p w14:paraId="4277820A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lastRenderedPageBreak/>
        <w:tab/>
        <w:t>}</w:t>
      </w:r>
    </w:p>
    <w:p w14:paraId="7DC4A0F5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ab/>
        <w:t>return 0;</w:t>
      </w:r>
    </w:p>
    <w:p w14:paraId="3055334B" w14:textId="7B5FC359" w:rsidR="00240C95" w:rsidRDefault="00240C95" w:rsidP="00240C95">
      <w:pPr>
        <w:divId w:val="231278416"/>
        <w:rPr>
          <w:sz w:val="32"/>
          <w:szCs w:val="32"/>
          <w:lang w:val="en-IN"/>
        </w:rPr>
      </w:pPr>
      <w:r w:rsidRPr="00240C95">
        <w:rPr>
          <w:sz w:val="32"/>
          <w:szCs w:val="32"/>
          <w:lang w:val="en-IN"/>
        </w:rPr>
        <w:t>}</w:t>
      </w:r>
    </w:p>
    <w:p w14:paraId="0255007B" w14:textId="1E808F43" w:rsidR="009529E1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46)</w:t>
      </w:r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>Mana Points</w:t>
      </w:r>
    </w:p>
    <w:p w14:paraId="10941122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#include &lt;</w:t>
      </w:r>
      <w:proofErr w:type="spellStart"/>
      <w:r w:rsidRPr="009529E1">
        <w:rPr>
          <w:sz w:val="32"/>
          <w:szCs w:val="32"/>
          <w:lang w:val="en-IN"/>
        </w:rPr>
        <w:t>stdio.h</w:t>
      </w:r>
      <w:proofErr w:type="spellEnd"/>
      <w:r w:rsidRPr="009529E1">
        <w:rPr>
          <w:sz w:val="32"/>
          <w:szCs w:val="32"/>
          <w:lang w:val="en-IN"/>
        </w:rPr>
        <w:t>&gt;</w:t>
      </w:r>
    </w:p>
    <w:p w14:paraId="6C4B306D" w14:textId="46A12369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int main(void) {</w:t>
      </w:r>
    </w:p>
    <w:p w14:paraId="1B8DC9A0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9529E1">
        <w:rPr>
          <w:sz w:val="32"/>
          <w:szCs w:val="32"/>
          <w:lang w:val="en-IN"/>
        </w:rPr>
        <w:t>n,a</w:t>
      </w:r>
      <w:proofErr w:type="gramEnd"/>
      <w:r w:rsidRPr="009529E1">
        <w:rPr>
          <w:sz w:val="32"/>
          <w:szCs w:val="32"/>
          <w:lang w:val="en-IN"/>
        </w:rPr>
        <w:t>,b</w:t>
      </w:r>
      <w:proofErr w:type="spellEnd"/>
      <w:r w:rsidRPr="009529E1">
        <w:rPr>
          <w:sz w:val="32"/>
          <w:szCs w:val="32"/>
          <w:lang w:val="en-IN"/>
        </w:rPr>
        <w:t>;</w:t>
      </w:r>
    </w:p>
    <w:p w14:paraId="297CB4B3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</w:r>
      <w:proofErr w:type="spell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("%</w:t>
      </w:r>
      <w:proofErr w:type="spellStart"/>
      <w:r w:rsidRPr="009529E1">
        <w:rPr>
          <w:sz w:val="32"/>
          <w:szCs w:val="32"/>
          <w:lang w:val="en-IN"/>
        </w:rPr>
        <w:t>d</w:t>
      </w:r>
      <w:proofErr w:type="gramStart"/>
      <w:r w:rsidRPr="009529E1">
        <w:rPr>
          <w:sz w:val="32"/>
          <w:szCs w:val="32"/>
          <w:lang w:val="en-IN"/>
        </w:rPr>
        <w:t>",&amp;</w:t>
      </w:r>
      <w:proofErr w:type="gramEnd"/>
      <w:r w:rsidRPr="009529E1">
        <w:rPr>
          <w:sz w:val="32"/>
          <w:szCs w:val="32"/>
          <w:lang w:val="en-IN"/>
        </w:rPr>
        <w:t>n</w:t>
      </w:r>
      <w:proofErr w:type="spellEnd"/>
      <w:r w:rsidRPr="009529E1">
        <w:rPr>
          <w:sz w:val="32"/>
          <w:szCs w:val="32"/>
          <w:lang w:val="en-IN"/>
        </w:rPr>
        <w:t>);</w:t>
      </w:r>
    </w:p>
    <w:p w14:paraId="302D0BFF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>while(n&gt;</w:t>
      </w:r>
      <w:proofErr w:type="gramStart"/>
      <w:r w:rsidRPr="009529E1">
        <w:rPr>
          <w:sz w:val="32"/>
          <w:szCs w:val="32"/>
          <w:lang w:val="en-IN"/>
        </w:rPr>
        <w:t>0){</w:t>
      </w:r>
      <w:proofErr w:type="gramEnd"/>
    </w:p>
    <w:p w14:paraId="4B320EBA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 xml:space="preserve">    </w:t>
      </w:r>
      <w:proofErr w:type="spell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("%</w:t>
      </w:r>
      <w:proofErr w:type="spellStart"/>
      <w:r w:rsidRPr="009529E1">
        <w:rPr>
          <w:sz w:val="32"/>
          <w:szCs w:val="32"/>
          <w:lang w:val="en-IN"/>
        </w:rPr>
        <w:t>d%d</w:t>
      </w:r>
      <w:proofErr w:type="spellEnd"/>
      <w:proofErr w:type="gramStart"/>
      <w:r w:rsidRPr="009529E1">
        <w:rPr>
          <w:sz w:val="32"/>
          <w:szCs w:val="32"/>
          <w:lang w:val="en-IN"/>
        </w:rPr>
        <w:t>",&amp;</w:t>
      </w:r>
      <w:proofErr w:type="spellStart"/>
      <w:proofErr w:type="gramEnd"/>
      <w:r w:rsidRPr="009529E1">
        <w:rPr>
          <w:sz w:val="32"/>
          <w:szCs w:val="32"/>
          <w:lang w:val="en-IN"/>
        </w:rPr>
        <w:t>a,&amp;b</w:t>
      </w:r>
      <w:proofErr w:type="spellEnd"/>
      <w:r w:rsidRPr="009529E1">
        <w:rPr>
          <w:sz w:val="32"/>
          <w:szCs w:val="32"/>
          <w:lang w:val="en-IN"/>
        </w:rPr>
        <w:t>);</w:t>
      </w:r>
    </w:p>
    <w:p w14:paraId="5A6BCE49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 xml:space="preserve">   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("%d\n</w:t>
      </w:r>
      <w:proofErr w:type="gramStart"/>
      <w:r w:rsidRPr="009529E1">
        <w:rPr>
          <w:sz w:val="32"/>
          <w:szCs w:val="32"/>
          <w:lang w:val="en-IN"/>
        </w:rPr>
        <w:t>",(</w:t>
      </w:r>
      <w:proofErr w:type="gramEnd"/>
      <w:r w:rsidRPr="009529E1">
        <w:rPr>
          <w:sz w:val="32"/>
          <w:szCs w:val="32"/>
          <w:lang w:val="en-IN"/>
        </w:rPr>
        <w:t>b/a));</w:t>
      </w:r>
    </w:p>
    <w:p w14:paraId="74D5A2C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 xml:space="preserve">    n--;</w:t>
      </w:r>
    </w:p>
    <w:p w14:paraId="42D1B6F5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>}</w:t>
      </w:r>
    </w:p>
    <w:p w14:paraId="02649DC3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>return 0;</w:t>
      </w:r>
    </w:p>
    <w:p w14:paraId="0D5267CF" w14:textId="690503A0" w:rsid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}</w:t>
      </w:r>
    </w:p>
    <w:p w14:paraId="029F97F5" w14:textId="4A3A5B48" w:rsidR="009529E1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47)</w:t>
      </w:r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 xml:space="preserve">Rain in </w:t>
      </w:r>
      <w:proofErr w:type="spellStart"/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>Chefland</w:t>
      </w:r>
      <w:proofErr w:type="spellEnd"/>
    </w:p>
    <w:p w14:paraId="174D5E3E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#include &lt;</w:t>
      </w:r>
      <w:proofErr w:type="spellStart"/>
      <w:r w:rsidRPr="009529E1">
        <w:rPr>
          <w:sz w:val="32"/>
          <w:szCs w:val="32"/>
          <w:lang w:val="en-IN"/>
        </w:rPr>
        <w:t>stdio.h</w:t>
      </w:r>
      <w:proofErr w:type="spellEnd"/>
      <w:r w:rsidRPr="009529E1">
        <w:rPr>
          <w:sz w:val="32"/>
          <w:szCs w:val="32"/>
          <w:lang w:val="en-IN"/>
        </w:rPr>
        <w:t>&gt;</w:t>
      </w:r>
    </w:p>
    <w:p w14:paraId="44BD04D3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int main(void) {</w:t>
      </w:r>
    </w:p>
    <w:p w14:paraId="226EE11B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int </w:t>
      </w:r>
      <w:proofErr w:type="spellStart"/>
      <w:r w:rsidRPr="009529E1">
        <w:rPr>
          <w:sz w:val="32"/>
          <w:szCs w:val="32"/>
          <w:lang w:val="en-IN"/>
        </w:rPr>
        <w:t>i</w:t>
      </w:r>
      <w:proofErr w:type="spellEnd"/>
      <w:r w:rsidRPr="009529E1">
        <w:rPr>
          <w:sz w:val="32"/>
          <w:szCs w:val="32"/>
          <w:lang w:val="en-IN"/>
        </w:rPr>
        <w:t>, T, X;</w:t>
      </w:r>
    </w:p>
    <w:p w14:paraId="12BE831B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</w:t>
      </w:r>
      <w:proofErr w:type="spell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("%</w:t>
      </w:r>
      <w:proofErr w:type="spellStart"/>
      <w:r w:rsidRPr="009529E1">
        <w:rPr>
          <w:sz w:val="32"/>
          <w:szCs w:val="32"/>
          <w:lang w:val="en-IN"/>
        </w:rPr>
        <w:t>d</w:t>
      </w:r>
      <w:proofErr w:type="gramStart"/>
      <w:r w:rsidRPr="009529E1">
        <w:rPr>
          <w:sz w:val="32"/>
          <w:szCs w:val="32"/>
          <w:lang w:val="en-IN"/>
        </w:rPr>
        <w:t>",&amp;</w:t>
      </w:r>
      <w:proofErr w:type="gramEnd"/>
      <w:r w:rsidRPr="009529E1">
        <w:rPr>
          <w:sz w:val="32"/>
          <w:szCs w:val="32"/>
          <w:lang w:val="en-IN"/>
        </w:rPr>
        <w:t>T</w:t>
      </w:r>
      <w:proofErr w:type="spellEnd"/>
      <w:r w:rsidRPr="009529E1">
        <w:rPr>
          <w:sz w:val="32"/>
          <w:szCs w:val="32"/>
          <w:lang w:val="en-IN"/>
        </w:rPr>
        <w:t>);</w:t>
      </w:r>
    </w:p>
    <w:p w14:paraId="31B8626D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for(</w:t>
      </w:r>
      <w:proofErr w:type="spellStart"/>
      <w:r w:rsidRPr="009529E1">
        <w:rPr>
          <w:sz w:val="32"/>
          <w:szCs w:val="32"/>
          <w:lang w:val="en-IN"/>
        </w:rPr>
        <w:t>i</w:t>
      </w:r>
      <w:proofErr w:type="spellEnd"/>
      <w:r w:rsidRPr="009529E1">
        <w:rPr>
          <w:sz w:val="32"/>
          <w:szCs w:val="32"/>
          <w:lang w:val="en-IN"/>
        </w:rPr>
        <w:t>=</w:t>
      </w:r>
      <w:proofErr w:type="gramStart"/>
      <w:r w:rsidRPr="009529E1">
        <w:rPr>
          <w:sz w:val="32"/>
          <w:szCs w:val="32"/>
          <w:lang w:val="en-IN"/>
        </w:rPr>
        <w:t>1;i</w:t>
      </w:r>
      <w:proofErr w:type="gramEnd"/>
      <w:r w:rsidRPr="009529E1">
        <w:rPr>
          <w:sz w:val="32"/>
          <w:szCs w:val="32"/>
          <w:lang w:val="en-IN"/>
        </w:rPr>
        <w:t>&lt;=</w:t>
      </w:r>
      <w:proofErr w:type="spellStart"/>
      <w:r w:rsidRPr="009529E1">
        <w:rPr>
          <w:sz w:val="32"/>
          <w:szCs w:val="32"/>
          <w:lang w:val="en-IN"/>
        </w:rPr>
        <w:t>T;i</w:t>
      </w:r>
      <w:proofErr w:type="spellEnd"/>
      <w:r w:rsidRPr="009529E1">
        <w:rPr>
          <w:sz w:val="32"/>
          <w:szCs w:val="32"/>
          <w:lang w:val="en-IN"/>
        </w:rPr>
        <w:t>++)</w:t>
      </w:r>
    </w:p>
    <w:p w14:paraId="09A4AB3F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{</w:t>
      </w:r>
    </w:p>
    <w:p w14:paraId="0D4A337B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 </w:t>
      </w:r>
      <w:proofErr w:type="spell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("%</w:t>
      </w:r>
      <w:proofErr w:type="spellStart"/>
      <w:r w:rsidRPr="009529E1">
        <w:rPr>
          <w:sz w:val="32"/>
          <w:szCs w:val="32"/>
          <w:lang w:val="en-IN"/>
        </w:rPr>
        <w:t>d</w:t>
      </w:r>
      <w:proofErr w:type="gramStart"/>
      <w:r w:rsidRPr="009529E1">
        <w:rPr>
          <w:sz w:val="32"/>
          <w:szCs w:val="32"/>
          <w:lang w:val="en-IN"/>
        </w:rPr>
        <w:t>",&amp;</w:t>
      </w:r>
      <w:proofErr w:type="gramEnd"/>
      <w:r w:rsidRPr="009529E1">
        <w:rPr>
          <w:sz w:val="32"/>
          <w:szCs w:val="32"/>
          <w:lang w:val="en-IN"/>
        </w:rPr>
        <w:t>X</w:t>
      </w:r>
      <w:proofErr w:type="spellEnd"/>
      <w:r w:rsidRPr="009529E1">
        <w:rPr>
          <w:sz w:val="32"/>
          <w:szCs w:val="32"/>
          <w:lang w:val="en-IN"/>
        </w:rPr>
        <w:t>);</w:t>
      </w:r>
    </w:p>
    <w:p w14:paraId="72A5B3DF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</w:t>
      </w:r>
    </w:p>
    <w:p w14:paraId="59F26912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lastRenderedPageBreak/>
        <w:t xml:space="preserve">                    if(X&lt;3)</w:t>
      </w:r>
    </w:p>
    <w:p w14:paraId="43B5C98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</w:t>
      </w:r>
      <w:proofErr w:type="gramStart"/>
      <w:r w:rsidRPr="009529E1">
        <w:rPr>
          <w:sz w:val="32"/>
          <w:szCs w:val="32"/>
          <w:lang w:val="en-IN"/>
        </w:rPr>
        <w:t xml:space="preserve">{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proofErr w:type="gramEnd"/>
      <w:r w:rsidRPr="009529E1">
        <w:rPr>
          <w:sz w:val="32"/>
          <w:szCs w:val="32"/>
          <w:lang w:val="en-IN"/>
        </w:rPr>
        <w:t xml:space="preserve">("LIGHT\n");} </w:t>
      </w:r>
    </w:p>
    <w:p w14:paraId="30003E45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 else if((X&gt;=</w:t>
      </w:r>
      <w:proofErr w:type="gramStart"/>
      <w:r w:rsidRPr="009529E1">
        <w:rPr>
          <w:sz w:val="32"/>
          <w:szCs w:val="32"/>
          <w:lang w:val="en-IN"/>
        </w:rPr>
        <w:t>3)&amp;</w:t>
      </w:r>
      <w:proofErr w:type="gramEnd"/>
      <w:r w:rsidRPr="009529E1">
        <w:rPr>
          <w:sz w:val="32"/>
          <w:szCs w:val="32"/>
          <w:lang w:val="en-IN"/>
        </w:rPr>
        <w:t>&amp;(X&lt;7))</w:t>
      </w:r>
    </w:p>
    <w:p w14:paraId="14619FD5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</w:t>
      </w:r>
      <w:proofErr w:type="gramStart"/>
      <w:r w:rsidRPr="009529E1">
        <w:rPr>
          <w:sz w:val="32"/>
          <w:szCs w:val="32"/>
          <w:lang w:val="en-IN"/>
        </w:rPr>
        <w:t xml:space="preserve">{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proofErr w:type="gramEnd"/>
      <w:r w:rsidRPr="009529E1">
        <w:rPr>
          <w:sz w:val="32"/>
          <w:szCs w:val="32"/>
          <w:lang w:val="en-IN"/>
        </w:rPr>
        <w:t xml:space="preserve">("MODERATE\n");} </w:t>
      </w:r>
    </w:p>
    <w:p w14:paraId="003D5BCA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else if(X&gt;=7)</w:t>
      </w:r>
    </w:p>
    <w:p w14:paraId="4CF70AB5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</w:t>
      </w:r>
      <w:proofErr w:type="gramStart"/>
      <w:r w:rsidRPr="009529E1">
        <w:rPr>
          <w:sz w:val="32"/>
          <w:szCs w:val="32"/>
          <w:lang w:val="en-IN"/>
        </w:rPr>
        <w:t xml:space="preserve">{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proofErr w:type="gramEnd"/>
      <w:r w:rsidRPr="009529E1">
        <w:rPr>
          <w:sz w:val="32"/>
          <w:szCs w:val="32"/>
          <w:lang w:val="en-IN"/>
        </w:rPr>
        <w:t xml:space="preserve">("HEAVY\n");} </w:t>
      </w:r>
    </w:p>
    <w:p w14:paraId="09579973" w14:textId="24261A5D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       }</w:t>
      </w:r>
    </w:p>
    <w:p w14:paraId="10E16FA1" w14:textId="33DB3232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>return 0;</w:t>
      </w:r>
    </w:p>
    <w:p w14:paraId="2930D1F7" w14:textId="3384404B" w:rsid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}</w:t>
      </w:r>
    </w:p>
    <w:p w14:paraId="566CA4AB" w14:textId="030B4786" w:rsidR="009529E1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48)</w:t>
      </w:r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>Bidding</w:t>
      </w:r>
    </w:p>
    <w:p w14:paraId="48921538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#include &lt;</w:t>
      </w:r>
      <w:proofErr w:type="spellStart"/>
      <w:r w:rsidRPr="009529E1">
        <w:rPr>
          <w:sz w:val="32"/>
          <w:szCs w:val="32"/>
          <w:lang w:val="en-IN"/>
        </w:rPr>
        <w:t>stdio.h</w:t>
      </w:r>
      <w:proofErr w:type="spellEnd"/>
      <w:r w:rsidRPr="009529E1">
        <w:rPr>
          <w:sz w:val="32"/>
          <w:szCs w:val="32"/>
          <w:lang w:val="en-IN"/>
        </w:rPr>
        <w:t>&gt;</w:t>
      </w:r>
    </w:p>
    <w:p w14:paraId="163336C5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int main(void) {</w:t>
      </w:r>
    </w:p>
    <w:p w14:paraId="45C8DB3D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int t;</w:t>
      </w:r>
    </w:p>
    <w:p w14:paraId="458F8B6D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"%d", &amp;t);</w:t>
      </w:r>
    </w:p>
    <w:p w14:paraId="2EE4AD64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while(</w:t>
      </w:r>
      <w:proofErr w:type="gramStart"/>
      <w:r w:rsidRPr="009529E1">
        <w:rPr>
          <w:sz w:val="32"/>
          <w:szCs w:val="32"/>
          <w:lang w:val="en-IN"/>
        </w:rPr>
        <w:t>t!=</w:t>
      </w:r>
      <w:proofErr w:type="gramEnd"/>
      <w:r w:rsidRPr="009529E1">
        <w:rPr>
          <w:sz w:val="32"/>
          <w:szCs w:val="32"/>
          <w:lang w:val="en-IN"/>
        </w:rPr>
        <w:t>0)</w:t>
      </w:r>
    </w:p>
    <w:p w14:paraId="15DC922C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{</w:t>
      </w:r>
    </w:p>
    <w:p w14:paraId="49E06857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int </w:t>
      </w:r>
      <w:proofErr w:type="spellStart"/>
      <w:proofErr w:type="gramStart"/>
      <w:r w:rsidRPr="009529E1">
        <w:rPr>
          <w:sz w:val="32"/>
          <w:szCs w:val="32"/>
          <w:lang w:val="en-IN"/>
        </w:rPr>
        <w:t>a,b</w:t>
      </w:r>
      <w:proofErr w:type="gramEnd"/>
      <w:r w:rsidRPr="009529E1">
        <w:rPr>
          <w:sz w:val="32"/>
          <w:szCs w:val="32"/>
          <w:lang w:val="en-IN"/>
        </w:rPr>
        <w:t>,c</w:t>
      </w:r>
      <w:proofErr w:type="spellEnd"/>
      <w:r w:rsidRPr="009529E1">
        <w:rPr>
          <w:sz w:val="32"/>
          <w:szCs w:val="32"/>
          <w:lang w:val="en-IN"/>
        </w:rPr>
        <w:t>;</w:t>
      </w:r>
    </w:p>
    <w:p w14:paraId="410FC0F3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 %d %d", &amp;a, &amp;b, &amp;c);</w:t>
      </w:r>
    </w:p>
    <w:p w14:paraId="146A00F9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if(a&gt;b &amp;&amp; a&gt;c)</w:t>
      </w:r>
    </w:p>
    <w:p w14:paraId="41B40A0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{</w:t>
      </w:r>
    </w:p>
    <w:p w14:paraId="32F08F06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</w:t>
      </w:r>
      <w:proofErr w:type="spellStart"/>
      <w:r w:rsidRPr="009529E1">
        <w:rPr>
          <w:sz w:val="32"/>
          <w:szCs w:val="32"/>
          <w:lang w:val="en-IN"/>
        </w:rPr>
        <w:t>alice</w:t>
      </w:r>
      <w:proofErr w:type="spellEnd"/>
      <w:r w:rsidRPr="009529E1">
        <w:rPr>
          <w:sz w:val="32"/>
          <w:szCs w:val="32"/>
          <w:lang w:val="en-IN"/>
        </w:rPr>
        <w:t xml:space="preserve"> \n");</w:t>
      </w:r>
    </w:p>
    <w:p w14:paraId="51AB97AB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}</w:t>
      </w:r>
    </w:p>
    <w:p w14:paraId="3EE667B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else if(b&gt;a &amp;&amp; b&gt;c)</w:t>
      </w:r>
    </w:p>
    <w:p w14:paraId="2824D2B6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{</w:t>
      </w:r>
    </w:p>
    <w:p w14:paraId="27B448B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lastRenderedPageBreak/>
        <w:t xml:space="preserve">    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"bob \n");</w:t>
      </w:r>
    </w:p>
    <w:p w14:paraId="4A556719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}</w:t>
      </w:r>
    </w:p>
    <w:p w14:paraId="4960F7C8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else </w:t>
      </w:r>
    </w:p>
    <w:p w14:paraId="280E9B5C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</w:t>
      </w:r>
      <w:proofErr w:type="spellStart"/>
      <w:r w:rsidRPr="009529E1">
        <w:rPr>
          <w:sz w:val="32"/>
          <w:szCs w:val="32"/>
          <w:lang w:val="en-IN"/>
        </w:rPr>
        <w:t>charlie</w:t>
      </w:r>
      <w:proofErr w:type="spellEnd"/>
      <w:r w:rsidRPr="009529E1">
        <w:rPr>
          <w:sz w:val="32"/>
          <w:szCs w:val="32"/>
          <w:lang w:val="en-IN"/>
        </w:rPr>
        <w:t xml:space="preserve"> \n");</w:t>
      </w:r>
    </w:p>
    <w:p w14:paraId="536ADAE2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t--;</w:t>
      </w:r>
    </w:p>
    <w:p w14:paraId="50BF8FA5" w14:textId="0B43B56C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}</w:t>
      </w:r>
      <w:r w:rsidRPr="009529E1">
        <w:rPr>
          <w:sz w:val="32"/>
          <w:szCs w:val="32"/>
          <w:lang w:val="en-IN"/>
        </w:rPr>
        <w:t>return</w:t>
      </w:r>
      <w:proofErr w:type="gramEnd"/>
      <w:r w:rsidRPr="009529E1">
        <w:rPr>
          <w:sz w:val="32"/>
          <w:szCs w:val="32"/>
          <w:lang w:val="en-IN"/>
        </w:rPr>
        <w:t xml:space="preserve"> 0;</w:t>
      </w:r>
    </w:p>
    <w:p w14:paraId="336785DC" w14:textId="5FF69145" w:rsid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}</w:t>
      </w:r>
    </w:p>
    <w:p w14:paraId="3EB7D9E2" w14:textId="09E83BD4" w:rsidR="009529E1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t>49)</w:t>
      </w:r>
      <w:proofErr w:type="spellStart"/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>Overspeeding</w:t>
      </w:r>
      <w:proofErr w:type="spellEnd"/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 xml:space="preserve"> Fine</w:t>
      </w:r>
    </w:p>
    <w:p w14:paraId="162B075D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#include &lt;</w:t>
      </w:r>
      <w:proofErr w:type="spellStart"/>
      <w:r w:rsidRPr="009529E1">
        <w:rPr>
          <w:sz w:val="32"/>
          <w:szCs w:val="32"/>
          <w:lang w:val="en-IN"/>
        </w:rPr>
        <w:t>stdio.h</w:t>
      </w:r>
      <w:proofErr w:type="spellEnd"/>
      <w:r w:rsidRPr="009529E1">
        <w:rPr>
          <w:sz w:val="32"/>
          <w:szCs w:val="32"/>
          <w:lang w:val="en-IN"/>
        </w:rPr>
        <w:t>&gt;</w:t>
      </w:r>
    </w:p>
    <w:p w14:paraId="4CA1B53F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int main(void)</w:t>
      </w:r>
    </w:p>
    <w:p w14:paraId="72B2FF36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{</w:t>
      </w:r>
    </w:p>
    <w:p w14:paraId="57F5A5D7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int t;</w:t>
      </w:r>
    </w:p>
    <w:p w14:paraId="05E80040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"%d", &amp;t);</w:t>
      </w:r>
    </w:p>
    <w:p w14:paraId="305E543E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while(t--)</w:t>
      </w:r>
    </w:p>
    <w:p w14:paraId="2DD2A2D2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{</w:t>
      </w:r>
    </w:p>
    <w:p w14:paraId="04BD1308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int x;</w:t>
      </w:r>
    </w:p>
    <w:p w14:paraId="648FCAFB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"%d", &amp;x);</w:t>
      </w:r>
    </w:p>
    <w:p w14:paraId="7B6AFE69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</w:t>
      </w:r>
      <w:proofErr w:type="gramStart"/>
      <w:r w:rsidRPr="009529E1">
        <w:rPr>
          <w:sz w:val="32"/>
          <w:szCs w:val="32"/>
          <w:lang w:val="en-IN"/>
        </w:rPr>
        <w:t>if(</w:t>
      </w:r>
      <w:proofErr w:type="gramEnd"/>
      <w:r w:rsidRPr="009529E1">
        <w:rPr>
          <w:sz w:val="32"/>
          <w:szCs w:val="32"/>
          <w:lang w:val="en-IN"/>
        </w:rPr>
        <w:t>x &lt;= 70)</w:t>
      </w:r>
    </w:p>
    <w:p w14:paraId="52AEEC5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("0\n");</w:t>
      </w:r>
    </w:p>
    <w:p w14:paraId="1BACC81A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else </w:t>
      </w:r>
      <w:proofErr w:type="gramStart"/>
      <w:r w:rsidRPr="009529E1">
        <w:rPr>
          <w:sz w:val="32"/>
          <w:szCs w:val="32"/>
          <w:lang w:val="en-IN"/>
        </w:rPr>
        <w:t>if(</w:t>
      </w:r>
      <w:proofErr w:type="gramEnd"/>
      <w:r w:rsidRPr="009529E1">
        <w:rPr>
          <w:sz w:val="32"/>
          <w:szCs w:val="32"/>
          <w:lang w:val="en-IN"/>
        </w:rPr>
        <w:t>x &gt; 70 &amp;&amp; x &lt;= 100)</w:t>
      </w:r>
    </w:p>
    <w:p w14:paraId="4E855DC5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("500\n");</w:t>
      </w:r>
    </w:p>
    <w:p w14:paraId="6D6B1D9D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else </w:t>
      </w:r>
      <w:proofErr w:type="gramStart"/>
      <w:r w:rsidRPr="009529E1">
        <w:rPr>
          <w:sz w:val="32"/>
          <w:szCs w:val="32"/>
          <w:lang w:val="en-IN"/>
        </w:rPr>
        <w:t>if(</w:t>
      </w:r>
      <w:proofErr w:type="gramEnd"/>
      <w:r w:rsidRPr="009529E1">
        <w:rPr>
          <w:sz w:val="32"/>
          <w:szCs w:val="32"/>
          <w:lang w:val="en-IN"/>
        </w:rPr>
        <w:t>x &gt; 100)</w:t>
      </w:r>
    </w:p>
    <w:p w14:paraId="415C0214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    </w:t>
      </w:r>
      <w:proofErr w:type="spell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("2000\n");</w:t>
      </w:r>
    </w:p>
    <w:p w14:paraId="21B0EE64" w14:textId="108C36FA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</w:t>
      </w:r>
      <w:proofErr w:type="gramStart"/>
      <w:r w:rsidRPr="009529E1">
        <w:rPr>
          <w:sz w:val="32"/>
          <w:szCs w:val="32"/>
          <w:lang w:val="en-IN"/>
        </w:rPr>
        <w:t>}return</w:t>
      </w:r>
      <w:proofErr w:type="gramEnd"/>
      <w:r w:rsidRPr="009529E1">
        <w:rPr>
          <w:sz w:val="32"/>
          <w:szCs w:val="32"/>
          <w:lang w:val="en-IN"/>
        </w:rPr>
        <w:t xml:space="preserve"> 0;}</w:t>
      </w:r>
    </w:p>
    <w:p w14:paraId="6116D0ED" w14:textId="0BFB1605" w:rsidR="009529E1" w:rsidRPr="006B3641" w:rsidRDefault="006B3641" w:rsidP="006B3641">
      <w:pPr>
        <w:shd w:val="clear" w:color="auto" w:fill="000000" w:themeFill="text1"/>
        <w:divId w:val="231278416"/>
        <w:rPr>
          <w:b/>
          <w:bCs/>
          <w:color w:val="FFFFFF" w:themeColor="background1"/>
          <w:sz w:val="32"/>
          <w:szCs w:val="32"/>
          <w:lang w:val="en-IN"/>
        </w:rPr>
      </w:pPr>
      <w:r>
        <w:rPr>
          <w:b/>
          <w:bCs/>
          <w:color w:val="FFFFFF" w:themeColor="background1"/>
          <w:sz w:val="32"/>
          <w:szCs w:val="32"/>
          <w:lang w:val="en-IN"/>
        </w:rPr>
        <w:lastRenderedPageBreak/>
        <w:t>50)</w:t>
      </w:r>
      <w:r w:rsidR="009529E1" w:rsidRPr="009529E1">
        <w:rPr>
          <w:b/>
          <w:bCs/>
          <w:color w:val="FFFFFF" w:themeColor="background1"/>
          <w:sz w:val="32"/>
          <w:szCs w:val="32"/>
          <w:lang w:val="en-IN"/>
        </w:rPr>
        <w:t>Chess Time</w:t>
      </w:r>
    </w:p>
    <w:p w14:paraId="101CD8FE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#include &lt;</w:t>
      </w:r>
      <w:proofErr w:type="spellStart"/>
      <w:r w:rsidRPr="009529E1">
        <w:rPr>
          <w:sz w:val="32"/>
          <w:szCs w:val="32"/>
          <w:lang w:val="en-IN"/>
        </w:rPr>
        <w:t>stdio.h</w:t>
      </w:r>
      <w:proofErr w:type="spellEnd"/>
      <w:r w:rsidRPr="009529E1">
        <w:rPr>
          <w:sz w:val="32"/>
          <w:szCs w:val="32"/>
          <w:lang w:val="en-IN"/>
        </w:rPr>
        <w:t>&gt;</w:t>
      </w:r>
    </w:p>
    <w:p w14:paraId="207BDCFC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int main(void) {</w:t>
      </w:r>
    </w:p>
    <w:p w14:paraId="4AD968A4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int t;</w:t>
      </w:r>
    </w:p>
    <w:p w14:paraId="11904528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"%d", &amp;t);</w:t>
      </w:r>
    </w:p>
    <w:p w14:paraId="66B9C062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while(</w:t>
      </w:r>
      <w:proofErr w:type="gramStart"/>
      <w:r w:rsidRPr="009529E1">
        <w:rPr>
          <w:sz w:val="32"/>
          <w:szCs w:val="32"/>
          <w:lang w:val="en-IN"/>
        </w:rPr>
        <w:t>t!=</w:t>
      </w:r>
      <w:proofErr w:type="gramEnd"/>
      <w:r w:rsidRPr="009529E1">
        <w:rPr>
          <w:sz w:val="32"/>
          <w:szCs w:val="32"/>
          <w:lang w:val="en-IN"/>
        </w:rPr>
        <w:t>0)</w:t>
      </w:r>
    </w:p>
    <w:p w14:paraId="7F1659EC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{</w:t>
      </w:r>
    </w:p>
    <w:p w14:paraId="1784A946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int n;</w:t>
      </w:r>
    </w:p>
    <w:p w14:paraId="575EA3B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scanf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"%d", &amp;n);</w:t>
      </w:r>
    </w:p>
    <w:p w14:paraId="64BA9F28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9529E1">
        <w:rPr>
          <w:sz w:val="32"/>
          <w:szCs w:val="32"/>
          <w:lang w:val="en-IN"/>
        </w:rPr>
        <w:t>printf</w:t>
      </w:r>
      <w:proofErr w:type="spellEnd"/>
      <w:r w:rsidRPr="009529E1">
        <w:rPr>
          <w:sz w:val="32"/>
          <w:szCs w:val="32"/>
          <w:lang w:val="en-IN"/>
        </w:rPr>
        <w:t>(</w:t>
      </w:r>
      <w:proofErr w:type="gramEnd"/>
      <w:r w:rsidRPr="009529E1">
        <w:rPr>
          <w:sz w:val="32"/>
          <w:szCs w:val="32"/>
          <w:lang w:val="en-IN"/>
        </w:rPr>
        <w:t>"%d \n",((n*60)/20));</w:t>
      </w:r>
    </w:p>
    <w:p w14:paraId="6678A3E9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    t--;</w:t>
      </w:r>
    </w:p>
    <w:p w14:paraId="3D350E7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 xml:space="preserve">    }</w:t>
      </w:r>
    </w:p>
    <w:p w14:paraId="3777D500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>// your code goes here</w:t>
      </w:r>
    </w:p>
    <w:p w14:paraId="0B333393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ab/>
        <w:t>return 0;</w:t>
      </w:r>
    </w:p>
    <w:p w14:paraId="464E4852" w14:textId="77777777" w:rsidR="009529E1" w:rsidRDefault="009529E1" w:rsidP="009529E1">
      <w:pPr>
        <w:divId w:val="231278416"/>
        <w:rPr>
          <w:sz w:val="32"/>
          <w:szCs w:val="32"/>
          <w:lang w:val="en-IN"/>
        </w:rPr>
      </w:pPr>
      <w:r w:rsidRPr="009529E1">
        <w:rPr>
          <w:sz w:val="32"/>
          <w:szCs w:val="32"/>
          <w:lang w:val="en-IN"/>
        </w:rPr>
        <w:t>}</w:t>
      </w:r>
    </w:p>
    <w:p w14:paraId="1C07E058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</w:p>
    <w:p w14:paraId="5EB365CA" w14:textId="77777777" w:rsidR="009529E1" w:rsidRPr="009529E1" w:rsidRDefault="009529E1" w:rsidP="009529E1">
      <w:pPr>
        <w:divId w:val="231278416"/>
        <w:rPr>
          <w:b/>
          <w:bCs/>
          <w:sz w:val="32"/>
          <w:szCs w:val="32"/>
          <w:lang w:val="en-IN"/>
        </w:rPr>
      </w:pPr>
    </w:p>
    <w:p w14:paraId="1D3E9754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</w:p>
    <w:p w14:paraId="542BD951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</w:p>
    <w:p w14:paraId="398759D0" w14:textId="77777777" w:rsidR="009529E1" w:rsidRPr="009529E1" w:rsidRDefault="009529E1" w:rsidP="009529E1">
      <w:pPr>
        <w:divId w:val="231278416"/>
        <w:rPr>
          <w:sz w:val="32"/>
          <w:szCs w:val="32"/>
          <w:lang w:val="en-IN"/>
        </w:rPr>
      </w:pPr>
    </w:p>
    <w:p w14:paraId="58F5DE96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</w:p>
    <w:p w14:paraId="426F9BBE" w14:textId="77777777" w:rsidR="00240C95" w:rsidRPr="00240C95" w:rsidRDefault="00240C95" w:rsidP="00240C95">
      <w:pPr>
        <w:divId w:val="231278416"/>
        <w:rPr>
          <w:sz w:val="32"/>
          <w:szCs w:val="32"/>
          <w:lang w:val="en-IN"/>
        </w:rPr>
      </w:pPr>
    </w:p>
    <w:p w14:paraId="1A65D840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</w:p>
    <w:p w14:paraId="66CCE850" w14:textId="77777777" w:rsidR="00FD55DD" w:rsidRPr="00FD55DD" w:rsidRDefault="00FD55DD" w:rsidP="00FD55DD">
      <w:pPr>
        <w:divId w:val="231278416"/>
        <w:rPr>
          <w:sz w:val="32"/>
          <w:szCs w:val="32"/>
          <w:lang w:val="en-IN"/>
        </w:rPr>
      </w:pPr>
    </w:p>
    <w:p w14:paraId="5CF1027C" w14:textId="77777777" w:rsidR="00FD55DD" w:rsidRPr="00865514" w:rsidRDefault="00FD55DD" w:rsidP="00FD55DD">
      <w:pPr>
        <w:divId w:val="231278416"/>
        <w:rPr>
          <w:lang w:val="en-IN"/>
        </w:rPr>
      </w:pPr>
    </w:p>
    <w:p w14:paraId="5A8D0580" w14:textId="77777777" w:rsidR="00865514" w:rsidRDefault="00865514" w:rsidP="00847FD4">
      <w:pPr>
        <w:divId w:val="231278416"/>
        <w:rPr>
          <w:lang w:val="en-IN"/>
        </w:rPr>
      </w:pPr>
    </w:p>
    <w:p w14:paraId="462D9BD6" w14:textId="77777777" w:rsidR="00847FD4" w:rsidRPr="00847FD4" w:rsidRDefault="00847FD4" w:rsidP="00847FD4">
      <w:pPr>
        <w:divId w:val="231278416"/>
        <w:rPr>
          <w:lang w:val="en-IN"/>
        </w:rPr>
      </w:pPr>
    </w:p>
    <w:p w14:paraId="72FF34B4" w14:textId="44AF415F" w:rsidR="00847FD4" w:rsidRPr="00847FD4" w:rsidRDefault="00847FD4" w:rsidP="00847FD4">
      <w:pPr>
        <w:divId w:val="231278416"/>
        <w:rPr>
          <w:b/>
          <w:bCs/>
          <w:lang w:val="en-IN"/>
        </w:rPr>
      </w:pPr>
    </w:p>
    <w:p w14:paraId="59FC8BA1" w14:textId="77777777" w:rsidR="00847FD4" w:rsidRPr="006E2B2F" w:rsidRDefault="00847FD4" w:rsidP="00847FD4">
      <w:pPr>
        <w:divId w:val="231278416"/>
        <w:rPr>
          <w:lang w:val="en-IN"/>
        </w:rPr>
      </w:pPr>
    </w:p>
    <w:p w14:paraId="17206B3F" w14:textId="6875BEE3" w:rsidR="006E2B2F" w:rsidRPr="006E2B2F" w:rsidRDefault="006E2B2F" w:rsidP="006E2B2F">
      <w:pPr>
        <w:divId w:val="231278416"/>
        <w:rPr>
          <w:b/>
          <w:bCs/>
          <w:lang w:val="en-IN"/>
        </w:rPr>
      </w:pPr>
    </w:p>
    <w:p w14:paraId="10C2F204" w14:textId="5EC1A058" w:rsidR="006E2B2F" w:rsidRPr="006E2B2F" w:rsidRDefault="006E2B2F" w:rsidP="006E2B2F">
      <w:pPr>
        <w:divId w:val="231278416"/>
        <w:rPr>
          <w:b/>
          <w:bCs/>
          <w:lang w:val="en-IN"/>
        </w:rPr>
      </w:pPr>
    </w:p>
    <w:p w14:paraId="4C0C02B1" w14:textId="77777777" w:rsidR="006738EB" w:rsidRDefault="006738EB" w:rsidP="00C35A85">
      <w:pPr>
        <w:divId w:val="231278416"/>
      </w:pPr>
    </w:p>
    <w:p w14:paraId="195623A1" w14:textId="77777777" w:rsidR="006738EB" w:rsidRPr="00C35A85" w:rsidRDefault="006738EB" w:rsidP="00C35A85">
      <w:pPr>
        <w:divId w:val="231278416"/>
      </w:pPr>
    </w:p>
    <w:p w14:paraId="2ADAEAA6" w14:textId="77777777" w:rsidR="000D4218" w:rsidRPr="007E7A56" w:rsidRDefault="000D4218" w:rsidP="007E7A56">
      <w:pPr>
        <w:divId w:val="164322921"/>
      </w:pPr>
    </w:p>
    <w:p w14:paraId="51A3FC26" w14:textId="77777777" w:rsidR="00FA1757" w:rsidRDefault="00FA1757" w:rsidP="006E2B2F">
      <w:pPr>
        <w:pBdr>
          <w:bottom w:val="single" w:sz="4" w:space="1" w:color="auto"/>
        </w:pBdr>
        <w:divId w:val="707873323"/>
      </w:pPr>
    </w:p>
    <w:p w14:paraId="5627D36C" w14:textId="77777777" w:rsidR="0044589F" w:rsidRPr="0026284F" w:rsidRDefault="0044589F" w:rsidP="0026284F">
      <w:pPr>
        <w:divId w:val="707873323"/>
      </w:pPr>
    </w:p>
    <w:p w14:paraId="7F1A088E" w14:textId="77777777" w:rsidR="00C65D66" w:rsidRDefault="00C65D66" w:rsidP="00DB4B5E">
      <w:pPr>
        <w:pStyle w:val="ListBullet"/>
        <w:numPr>
          <w:ilvl w:val="0"/>
          <w:numId w:val="0"/>
        </w:numPr>
      </w:pPr>
    </w:p>
    <w:p w14:paraId="38845404" w14:textId="77777777" w:rsidR="00487C13" w:rsidRDefault="00487C13" w:rsidP="00DB4B5E">
      <w:pPr>
        <w:pStyle w:val="ListBullet"/>
        <w:numPr>
          <w:ilvl w:val="0"/>
          <w:numId w:val="0"/>
        </w:numPr>
      </w:pPr>
    </w:p>
    <w:p w14:paraId="4797E59C" w14:textId="77777777" w:rsidR="00487C13" w:rsidRDefault="00487C13" w:rsidP="00DB4B5E">
      <w:pPr>
        <w:pStyle w:val="ListBullet"/>
        <w:numPr>
          <w:ilvl w:val="0"/>
          <w:numId w:val="0"/>
        </w:numPr>
      </w:pPr>
    </w:p>
    <w:p w14:paraId="55CD6A6E" w14:textId="79CAF141" w:rsidR="00487C13" w:rsidRPr="00487C13" w:rsidRDefault="00487C13" w:rsidP="00DB4B5E">
      <w:pPr>
        <w:pStyle w:val="ListBullet"/>
        <w:numPr>
          <w:ilvl w:val="0"/>
          <w:numId w:val="0"/>
        </w:numPr>
      </w:pPr>
    </w:p>
    <w:p w14:paraId="6DFFAFC2" w14:textId="77777777" w:rsidR="00077DF8" w:rsidRPr="00EC06F0" w:rsidRDefault="00077DF8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5A01D5D7" w14:textId="77777777" w:rsidR="001F1F70" w:rsidRDefault="001F1F70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174292DC" w14:textId="77777777" w:rsidR="00BA41A7" w:rsidRDefault="00BA41A7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7008CDD2" w14:textId="77777777" w:rsidR="00BA41A7" w:rsidRDefault="00BA41A7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18EC2CD8" w14:textId="77777777" w:rsidR="00BA41A7" w:rsidRDefault="00BA41A7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383A8084" w14:textId="77777777" w:rsidR="008F7472" w:rsidRDefault="008F7472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41BC84F7" w14:textId="77777777" w:rsidR="005348A6" w:rsidRPr="005348A6" w:rsidRDefault="005348A6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1DC8113A" w14:textId="77777777" w:rsidR="00391B22" w:rsidRPr="00391B22" w:rsidRDefault="00391B22" w:rsidP="00DB4B5E">
      <w:pPr>
        <w:pStyle w:val="ListBullet"/>
        <w:numPr>
          <w:ilvl w:val="0"/>
          <w:numId w:val="0"/>
        </w:numPr>
      </w:pPr>
    </w:p>
    <w:p w14:paraId="5590E513" w14:textId="77777777" w:rsidR="00391B22" w:rsidRDefault="00391B22" w:rsidP="00DB4B5E">
      <w:pPr>
        <w:pStyle w:val="ListBullet"/>
        <w:numPr>
          <w:ilvl w:val="0"/>
          <w:numId w:val="0"/>
        </w:numPr>
        <w:rPr>
          <w:b/>
          <w:bCs/>
        </w:rPr>
      </w:pPr>
    </w:p>
    <w:p w14:paraId="4923681E" w14:textId="77777777" w:rsidR="00CF7D8D" w:rsidRPr="006C66DE" w:rsidRDefault="00CF7D8D" w:rsidP="00DB4B5E">
      <w:pPr>
        <w:pStyle w:val="ListBullet"/>
        <w:numPr>
          <w:ilvl w:val="0"/>
          <w:numId w:val="0"/>
        </w:numPr>
        <w:rPr>
          <w:b/>
          <w:bCs/>
        </w:rPr>
      </w:pPr>
    </w:p>
    <w:sectPr w:rsidR="00CF7D8D" w:rsidRPr="006C66D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89EFD" w14:textId="77777777" w:rsidR="00035269" w:rsidRDefault="00035269">
      <w:r>
        <w:separator/>
      </w:r>
    </w:p>
    <w:p w14:paraId="7E37FB84" w14:textId="77777777" w:rsidR="00035269" w:rsidRDefault="00035269"/>
  </w:endnote>
  <w:endnote w:type="continuationSeparator" w:id="0">
    <w:p w14:paraId="054ADE2A" w14:textId="77777777" w:rsidR="00035269" w:rsidRDefault="00035269">
      <w:r>
        <w:continuationSeparator/>
      </w:r>
    </w:p>
    <w:p w14:paraId="24399F1E" w14:textId="77777777" w:rsidR="00035269" w:rsidRDefault="00035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59E76" w14:textId="77777777" w:rsidR="00151B97" w:rsidRDefault="00EE36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2D2F6" w14:textId="77777777" w:rsidR="00035269" w:rsidRDefault="00035269">
      <w:r>
        <w:separator/>
      </w:r>
    </w:p>
    <w:p w14:paraId="275403AE" w14:textId="77777777" w:rsidR="00035269" w:rsidRDefault="00035269"/>
  </w:footnote>
  <w:footnote w:type="continuationSeparator" w:id="0">
    <w:p w14:paraId="624C46E1" w14:textId="77777777" w:rsidR="00035269" w:rsidRDefault="00035269">
      <w:r>
        <w:continuationSeparator/>
      </w:r>
    </w:p>
    <w:p w14:paraId="23480054" w14:textId="77777777" w:rsidR="00035269" w:rsidRDefault="000352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79358">
    <w:abstractNumId w:val="1"/>
  </w:num>
  <w:num w:numId="2" w16cid:durableId="1902978950">
    <w:abstractNumId w:val="0"/>
  </w:num>
  <w:num w:numId="3" w16cid:durableId="1069037890">
    <w:abstractNumId w:val="2"/>
  </w:num>
  <w:num w:numId="4" w16cid:durableId="56388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A"/>
    <w:rsid w:val="000100FA"/>
    <w:rsid w:val="00022C12"/>
    <w:rsid w:val="00025837"/>
    <w:rsid w:val="00035269"/>
    <w:rsid w:val="00041951"/>
    <w:rsid w:val="000468A4"/>
    <w:rsid w:val="00062781"/>
    <w:rsid w:val="00077DF8"/>
    <w:rsid w:val="000B1F7A"/>
    <w:rsid w:val="000D4218"/>
    <w:rsid w:val="00106A85"/>
    <w:rsid w:val="00110D82"/>
    <w:rsid w:val="001440BF"/>
    <w:rsid w:val="00151B97"/>
    <w:rsid w:val="00170857"/>
    <w:rsid w:val="00175741"/>
    <w:rsid w:val="001C11B0"/>
    <w:rsid w:val="001F1F70"/>
    <w:rsid w:val="001F2AEE"/>
    <w:rsid w:val="0020644C"/>
    <w:rsid w:val="00223D4A"/>
    <w:rsid w:val="00240C95"/>
    <w:rsid w:val="002437B3"/>
    <w:rsid w:val="0026284F"/>
    <w:rsid w:val="00264640"/>
    <w:rsid w:val="002C0EEA"/>
    <w:rsid w:val="002E06A7"/>
    <w:rsid w:val="00307F14"/>
    <w:rsid w:val="003158B9"/>
    <w:rsid w:val="003201A3"/>
    <w:rsid w:val="00351ADC"/>
    <w:rsid w:val="00374B73"/>
    <w:rsid w:val="003750E2"/>
    <w:rsid w:val="00382D2E"/>
    <w:rsid w:val="00391B22"/>
    <w:rsid w:val="003A2B97"/>
    <w:rsid w:val="003C4D7D"/>
    <w:rsid w:val="003D25A9"/>
    <w:rsid w:val="003D315A"/>
    <w:rsid w:val="003E108A"/>
    <w:rsid w:val="003E5341"/>
    <w:rsid w:val="003F2621"/>
    <w:rsid w:val="00402B84"/>
    <w:rsid w:val="00410791"/>
    <w:rsid w:val="00413FBF"/>
    <w:rsid w:val="00423735"/>
    <w:rsid w:val="004400C0"/>
    <w:rsid w:val="0044589F"/>
    <w:rsid w:val="00474FAA"/>
    <w:rsid w:val="00487C13"/>
    <w:rsid w:val="004A278C"/>
    <w:rsid w:val="004C7433"/>
    <w:rsid w:val="004E04CD"/>
    <w:rsid w:val="005058B2"/>
    <w:rsid w:val="005309F7"/>
    <w:rsid w:val="005348A6"/>
    <w:rsid w:val="0053589D"/>
    <w:rsid w:val="0054183F"/>
    <w:rsid w:val="00562A1F"/>
    <w:rsid w:val="00596A89"/>
    <w:rsid w:val="005C72D0"/>
    <w:rsid w:val="00624099"/>
    <w:rsid w:val="00644BAE"/>
    <w:rsid w:val="006540FF"/>
    <w:rsid w:val="006738EB"/>
    <w:rsid w:val="00685094"/>
    <w:rsid w:val="006B1688"/>
    <w:rsid w:val="006B3641"/>
    <w:rsid w:val="006C66DE"/>
    <w:rsid w:val="006D4879"/>
    <w:rsid w:val="006E2B2F"/>
    <w:rsid w:val="007524B6"/>
    <w:rsid w:val="0078249B"/>
    <w:rsid w:val="007D069E"/>
    <w:rsid w:val="007E7A56"/>
    <w:rsid w:val="00816AA0"/>
    <w:rsid w:val="00821D7A"/>
    <w:rsid w:val="00833DC3"/>
    <w:rsid w:val="00834B69"/>
    <w:rsid w:val="00847FD4"/>
    <w:rsid w:val="00856821"/>
    <w:rsid w:val="00865514"/>
    <w:rsid w:val="0088474A"/>
    <w:rsid w:val="00892663"/>
    <w:rsid w:val="008C15DC"/>
    <w:rsid w:val="008C5407"/>
    <w:rsid w:val="008D30F8"/>
    <w:rsid w:val="008D72D2"/>
    <w:rsid w:val="008E65F9"/>
    <w:rsid w:val="008F7472"/>
    <w:rsid w:val="00931C80"/>
    <w:rsid w:val="009529E1"/>
    <w:rsid w:val="00952EB5"/>
    <w:rsid w:val="00982493"/>
    <w:rsid w:val="009D18AA"/>
    <w:rsid w:val="009D3C4C"/>
    <w:rsid w:val="009E562F"/>
    <w:rsid w:val="009F0E78"/>
    <w:rsid w:val="009F4039"/>
    <w:rsid w:val="00A1078E"/>
    <w:rsid w:val="00A40444"/>
    <w:rsid w:val="00A50C8C"/>
    <w:rsid w:val="00A514AB"/>
    <w:rsid w:val="00A63AF7"/>
    <w:rsid w:val="00A75AB5"/>
    <w:rsid w:val="00AB780B"/>
    <w:rsid w:val="00AC72F4"/>
    <w:rsid w:val="00AE110A"/>
    <w:rsid w:val="00B05A0B"/>
    <w:rsid w:val="00B30069"/>
    <w:rsid w:val="00B5479E"/>
    <w:rsid w:val="00B56A4A"/>
    <w:rsid w:val="00BA41A7"/>
    <w:rsid w:val="00BB3BE4"/>
    <w:rsid w:val="00BB40E3"/>
    <w:rsid w:val="00BD7564"/>
    <w:rsid w:val="00BF3ED5"/>
    <w:rsid w:val="00C04C71"/>
    <w:rsid w:val="00C239FF"/>
    <w:rsid w:val="00C25EB8"/>
    <w:rsid w:val="00C34773"/>
    <w:rsid w:val="00C35A85"/>
    <w:rsid w:val="00C54C0B"/>
    <w:rsid w:val="00C65D66"/>
    <w:rsid w:val="00C67FDB"/>
    <w:rsid w:val="00C76BD8"/>
    <w:rsid w:val="00CA3B67"/>
    <w:rsid w:val="00CD4838"/>
    <w:rsid w:val="00CF3688"/>
    <w:rsid w:val="00CF7D8D"/>
    <w:rsid w:val="00D03791"/>
    <w:rsid w:val="00D122D2"/>
    <w:rsid w:val="00D3476E"/>
    <w:rsid w:val="00DB2FF7"/>
    <w:rsid w:val="00DB4B5E"/>
    <w:rsid w:val="00DF3AFB"/>
    <w:rsid w:val="00DF535E"/>
    <w:rsid w:val="00E002F2"/>
    <w:rsid w:val="00E04B83"/>
    <w:rsid w:val="00E07B25"/>
    <w:rsid w:val="00E440FA"/>
    <w:rsid w:val="00E83EC2"/>
    <w:rsid w:val="00EA621A"/>
    <w:rsid w:val="00EC06F0"/>
    <w:rsid w:val="00EC29BF"/>
    <w:rsid w:val="00ED4C29"/>
    <w:rsid w:val="00EE36E0"/>
    <w:rsid w:val="00F003A7"/>
    <w:rsid w:val="00F03509"/>
    <w:rsid w:val="00F069DC"/>
    <w:rsid w:val="00F15DD3"/>
    <w:rsid w:val="00F21F01"/>
    <w:rsid w:val="00F40B70"/>
    <w:rsid w:val="00F605B2"/>
    <w:rsid w:val="00F95E97"/>
    <w:rsid w:val="00FA1757"/>
    <w:rsid w:val="00FD433A"/>
    <w:rsid w:val="00FD55DD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E70F"/>
  <w15:chartTrackingRefBased/>
  <w15:docId w15:val="{BAEB3482-7233-AA46-AB98-59F420CB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0F9ED5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156082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6082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YVEL%20K\OneDrive\Documents\%7b71F74782-6C19-BD46-83B4-317D807C7FA2%7dtf500020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{71F74782-6C19-BD46-83B4-317D807C7FA2}tf50002051.dotx</Template>
  <TotalTime>1</TotalTime>
  <Pages>29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22bcs024@kprcas.ac.in</dc:creator>
  <cp:keywords/>
  <dc:description/>
  <cp:lastModifiedBy>SAMYVEL K</cp:lastModifiedBy>
  <cp:revision>2</cp:revision>
  <dcterms:created xsi:type="dcterms:W3CDTF">2024-07-31T15:05:00Z</dcterms:created>
  <dcterms:modified xsi:type="dcterms:W3CDTF">2024-07-31T15:05:00Z</dcterms:modified>
</cp:coreProperties>
</file>